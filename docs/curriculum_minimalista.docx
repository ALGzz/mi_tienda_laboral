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5"/>
        <w:gridCol w:w="3049"/>
        <w:gridCol w:w="2902"/>
      </w:tblGrid>
      <w:tr w:rsidR="00F316AD" w:rsidRPr="00485AAE" w14:paraId="08BF31C3" w14:textId="77777777" w:rsidTr="0040233B">
        <w:trPr>
          <w:trHeight w:val="1292"/>
        </w:trPr>
        <w:tc>
          <w:tcPr>
            <w:tcW w:w="9300" w:type="dxa"/>
            <w:gridSpan w:val="3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134D284E" w14:textId="77777777" w:rsidR="00F316AD" w:rsidRPr="00485AAE" w:rsidRDefault="003C2FE8" w:rsidP="00F316AD">
            <w:pPr>
              <w:pStyle w:val="Ttulo"/>
            </w:pPr>
            <w:sdt>
              <w:sdtPr>
                <w:id w:val="2024505928"/>
                <w:placeholder>
                  <w:docPart w:val="7C6989C87D814F96BF085BA09B556FF7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485AAE">
                  <w:rPr>
                    <w:lang w:bidi="es-ES"/>
                  </w:rPr>
                  <w:t>NOMBRE</w:t>
                </w:r>
              </w:sdtContent>
            </w:sdt>
            <w:r w:rsidR="00D20DA9" w:rsidRPr="00485AAE">
              <w:rPr>
                <w:lang w:bidi="es-ES"/>
              </w:rPr>
              <w:t xml:space="preserve"> </w:t>
            </w:r>
            <w:sdt>
              <w:sdtPr>
                <w:id w:val="873274106"/>
                <w:placeholder>
                  <w:docPart w:val="1C9FEE7686DC475A8BB410E800921214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485AAE">
                  <w:rPr>
                    <w:lang w:bidi="es-ES"/>
                  </w:rPr>
                  <w:t>APELLIDOS</w:t>
                </w:r>
              </w:sdtContent>
            </w:sdt>
          </w:p>
          <w:p w14:paraId="120FF1E2" w14:textId="77777777" w:rsidR="00F316AD" w:rsidRPr="00485AAE" w:rsidRDefault="003C2FE8" w:rsidP="00D20DA9">
            <w:pPr>
              <w:pStyle w:val="Subttulo"/>
            </w:pPr>
            <w:sdt>
              <w:sdtPr>
                <w:id w:val="933789011"/>
                <w:placeholder>
                  <w:docPart w:val="87B9383B442540E68BA04552EE0EEBE7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485AAE">
                  <w:rPr>
                    <w:lang w:bidi="es-ES"/>
                  </w:rPr>
                  <w:t>SUBDIRECTOR</w:t>
                </w:r>
              </w:sdtContent>
            </w:sdt>
            <w:r w:rsidR="00F316AD" w:rsidRPr="00485AAE">
              <w:rPr>
                <w:lang w:bidi="es-ES"/>
              </w:rPr>
              <w:t xml:space="preserve"> </w:t>
            </w:r>
          </w:p>
        </w:tc>
      </w:tr>
      <w:tr w:rsidR="00F316AD" w:rsidRPr="00485AAE" w14:paraId="47012FFD" w14:textId="77777777" w:rsidTr="00CD50FD">
        <w:trPr>
          <w:trHeight w:val="735"/>
        </w:trPr>
        <w:tc>
          <w:tcPr>
            <w:tcW w:w="3097" w:type="dxa"/>
            <w:tcBorders>
              <w:top w:val="single" w:sz="24" w:space="0" w:color="BF9268" w:themeColor="accent2"/>
            </w:tcBorders>
            <w:vAlign w:val="center"/>
          </w:tcPr>
          <w:p w14:paraId="29E4C455" w14:textId="77777777" w:rsidR="00F316AD" w:rsidRPr="00485AAE" w:rsidRDefault="003C2FE8" w:rsidP="00D20DA9">
            <w:pPr>
              <w:jc w:val="center"/>
            </w:pPr>
            <w:sdt>
              <w:sdtPr>
                <w:id w:val="-95635898"/>
                <w:placeholder>
                  <w:docPart w:val="21D6B7653BD3441B906E061A1112116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485AAE">
                  <w:rPr>
                    <w:lang w:bidi="es-ES"/>
                  </w:rPr>
                  <w:t>[Dirección]</w:t>
                </w:r>
              </w:sdtContent>
            </w:sdt>
          </w:p>
        </w:tc>
        <w:tc>
          <w:tcPr>
            <w:tcW w:w="3108" w:type="dxa"/>
            <w:tcBorders>
              <w:top w:val="single" w:sz="24" w:space="0" w:color="BF9268" w:themeColor="accent2"/>
            </w:tcBorders>
            <w:vAlign w:val="center"/>
          </w:tcPr>
          <w:p w14:paraId="484CB716" w14:textId="77777777" w:rsidR="00F316AD" w:rsidRPr="00485AAE" w:rsidRDefault="003C2FE8" w:rsidP="00D20DA9">
            <w:pPr>
              <w:jc w:val="center"/>
            </w:pPr>
            <w:sdt>
              <w:sdtPr>
                <w:id w:val="2016106680"/>
                <w:placeholder>
                  <w:docPart w:val="C3139FD1A63849B3A789D0348CB9A6CC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485AAE">
                  <w:rPr>
                    <w:lang w:bidi="es-ES"/>
                  </w:rPr>
                  <w:t>[Teléfono]</w:t>
                </w:r>
              </w:sdtContent>
            </w:sdt>
          </w:p>
        </w:tc>
        <w:tc>
          <w:tcPr>
            <w:tcW w:w="3095" w:type="dxa"/>
            <w:tcBorders>
              <w:top w:val="single" w:sz="24" w:space="0" w:color="BF9268" w:themeColor="accent2"/>
            </w:tcBorders>
            <w:vAlign w:val="center"/>
          </w:tcPr>
          <w:p w14:paraId="4218A866" w14:textId="77777777" w:rsidR="00F316AD" w:rsidRPr="00485AAE" w:rsidRDefault="003C2FE8" w:rsidP="00D20DA9">
            <w:pPr>
              <w:jc w:val="center"/>
            </w:pPr>
            <w:sdt>
              <w:sdtPr>
                <w:id w:val="242768074"/>
                <w:placeholder>
                  <w:docPart w:val="3AAD4C3268284F15879DDCCB7481DA3F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485AAE">
                  <w:rPr>
                    <w:lang w:bidi="es-ES"/>
                  </w:rPr>
                  <w:t>[Correo electrónico]</w:t>
                </w:r>
              </w:sdtContent>
            </w:sdt>
            <w:r w:rsidR="00D20DA9" w:rsidRPr="00485AAE">
              <w:rPr>
                <w:lang w:bidi="es-ES"/>
              </w:rPr>
              <w:t xml:space="preserve"> </w:t>
            </w:r>
          </w:p>
        </w:tc>
      </w:tr>
      <w:tr w:rsidR="00CD50FD" w:rsidRPr="00485AAE" w14:paraId="1A63ABC0" w14:textId="77777777" w:rsidTr="00CD50FD">
        <w:trPr>
          <w:trHeight w:val="210"/>
        </w:trPr>
        <w:tc>
          <w:tcPr>
            <w:tcW w:w="3097" w:type="dxa"/>
            <w:tcBorders>
              <w:bottom w:val="single" w:sz="18" w:space="0" w:color="BF9268" w:themeColor="accent2"/>
            </w:tcBorders>
          </w:tcPr>
          <w:p w14:paraId="139ADC12" w14:textId="77777777" w:rsidR="00CD50FD" w:rsidRPr="00485AAE" w:rsidRDefault="00CD50FD" w:rsidP="00CD50FD"/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36F96C3E" w14:textId="77777777" w:rsidR="00CD50FD" w:rsidRPr="00485AAE" w:rsidRDefault="003C2FE8" w:rsidP="00D20DA9">
            <w:pPr>
              <w:pStyle w:val="Ttulo1"/>
            </w:pPr>
            <w:sdt>
              <w:sdtPr>
                <w:id w:val="1460613821"/>
                <w:placeholder>
                  <w:docPart w:val="AB174A5A965745A59206A76D7AF7A895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485AAE">
                  <w:rPr>
                    <w:lang w:bidi="es-ES"/>
                  </w:rPr>
                  <w:t>OBJETIVO</w:t>
                </w:r>
              </w:sdtContent>
            </w:sdt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19BA47DD" w14:textId="77777777" w:rsidR="00CD50FD" w:rsidRPr="00485AAE" w:rsidRDefault="00CD50FD"/>
        </w:tc>
      </w:tr>
      <w:tr w:rsidR="00CD50FD" w:rsidRPr="00485AAE" w14:paraId="2F44E091" w14:textId="77777777" w:rsidTr="00CD50FD">
        <w:trPr>
          <w:trHeight w:val="210"/>
        </w:trPr>
        <w:tc>
          <w:tcPr>
            <w:tcW w:w="3097" w:type="dxa"/>
            <w:tcBorders>
              <w:top w:val="single" w:sz="18" w:space="0" w:color="BF9268" w:themeColor="accent2"/>
            </w:tcBorders>
          </w:tcPr>
          <w:p w14:paraId="7CC09CA5" w14:textId="77777777" w:rsidR="00CD50FD" w:rsidRPr="00485AAE" w:rsidRDefault="00CD50FD" w:rsidP="00CD50FD"/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14:paraId="0446531E" w14:textId="77777777" w:rsidR="00CD50FD" w:rsidRPr="00485AAE" w:rsidRDefault="00CD50FD" w:rsidP="0040233B">
            <w:pPr>
              <w:pStyle w:val="Ttulo1"/>
            </w:pPr>
          </w:p>
        </w:tc>
        <w:tc>
          <w:tcPr>
            <w:tcW w:w="3095" w:type="dxa"/>
            <w:tcBorders>
              <w:top w:val="single" w:sz="18" w:space="0" w:color="BF9268" w:themeColor="accent2"/>
            </w:tcBorders>
          </w:tcPr>
          <w:p w14:paraId="18EF4C0A" w14:textId="77777777" w:rsidR="00CD50FD" w:rsidRPr="00485AAE" w:rsidRDefault="00CD50FD">
            <w:pPr>
              <w:rPr>
                <w:noProof/>
              </w:rPr>
            </w:pPr>
          </w:p>
        </w:tc>
      </w:tr>
      <w:tr w:rsidR="0040233B" w:rsidRPr="00485AAE" w14:paraId="2FBD3662" w14:textId="77777777" w:rsidTr="003E3062">
        <w:trPr>
          <w:trHeight w:val="1440"/>
        </w:trPr>
        <w:tc>
          <w:tcPr>
            <w:tcW w:w="9300" w:type="dxa"/>
            <w:gridSpan w:val="3"/>
            <w:vAlign w:val="center"/>
          </w:tcPr>
          <w:p w14:paraId="0067F8B7" w14:textId="77777777" w:rsidR="0040233B" w:rsidRPr="00485AAE" w:rsidRDefault="003C2FE8" w:rsidP="00D20DA9">
            <w:pPr>
              <w:pStyle w:val="Texto"/>
            </w:pPr>
            <w:sdt>
              <w:sdtPr>
                <w:id w:val="-1442450259"/>
                <w:placeholder>
                  <w:docPart w:val="31C1A5DBDE2D48CAB9A6AE5AF4E755E9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485AAE">
                  <w:rPr>
                    <w:lang w:bidi="es-ES"/>
                  </w:rPr>
                  <w:t>[Reemplace esta frase por su objetivo laboral. Para reemplazar un texto de sugerencia por el suyo, seleccione una línea de texto y comience a escribir. Para obtener mejores resultados al seleccionar un texto para copiar o reemplazar, no incluya ningún espacio a la derecha de los caracteres de la selección.]</w:t>
                </w:r>
              </w:sdtContent>
            </w:sdt>
          </w:p>
        </w:tc>
      </w:tr>
      <w:tr w:rsidR="00CD50FD" w:rsidRPr="00485AAE" w14:paraId="561050FA" w14:textId="77777777" w:rsidTr="00CD50FD">
        <w:trPr>
          <w:trHeight w:val="220"/>
        </w:trPr>
        <w:tc>
          <w:tcPr>
            <w:tcW w:w="3097" w:type="dxa"/>
            <w:vMerge w:val="restart"/>
            <w:shd w:val="clear" w:color="auto" w:fill="F2F2F2" w:themeFill="background1" w:themeFillShade="F2"/>
            <w:vAlign w:val="center"/>
          </w:tcPr>
          <w:p w14:paraId="08DC2666" w14:textId="77777777" w:rsidR="00CD50FD" w:rsidRPr="00485AAE" w:rsidRDefault="003C2FE8" w:rsidP="00D20DA9">
            <w:pPr>
              <w:pStyle w:val="Ttulo2"/>
            </w:pPr>
            <w:sdt>
              <w:sdtPr>
                <w:id w:val="-1907296240"/>
                <w:placeholder>
                  <w:docPart w:val="AD39982C34A145F7BEE871D68ECC3664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485AAE">
                  <w:rPr>
                    <w:lang w:bidi="es-ES"/>
                  </w:rPr>
                  <w:t>FORMACIÓN</w:t>
                </w:r>
              </w:sdtContent>
            </w:sdt>
            <w:r w:rsidR="00D26A79" w:rsidRPr="00485AAE">
              <w:rPr>
                <w:lang w:bidi="es-ES"/>
              </w:rPr>
              <w:t xml:space="preserve"> </w:t>
            </w:r>
            <w:sdt>
              <w:sdtPr>
                <w:rPr>
                  <w:rStyle w:val="Resaltar"/>
                </w:rPr>
                <w:id w:val="-908075200"/>
                <w:placeholder>
                  <w:docPart w:val="546A85EF101D475AAEE068554F8962FA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Resaltar"/>
                </w:rPr>
              </w:sdtEndPr>
              <w:sdtContent>
                <w:r w:rsidR="00D26A79" w:rsidRPr="00485AAE">
                  <w:rPr>
                    <w:rStyle w:val="Resaltar"/>
                    <w:lang w:bidi="es-ES"/>
                  </w:rPr>
                  <w:t>—</w:t>
                </w:r>
              </w:sdtContent>
            </w:sdt>
          </w:p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00B9BBEC" w14:textId="77777777" w:rsidR="00CD50FD" w:rsidRPr="00485AAE" w:rsidRDefault="003C2FE8" w:rsidP="00D20DA9">
            <w:pPr>
              <w:pStyle w:val="Ttulo1"/>
            </w:pPr>
            <w:sdt>
              <w:sdtPr>
                <w:id w:val="-1748876717"/>
                <w:placeholder>
                  <w:docPart w:val="CF11439303944209B8C625D87734F20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485AAE">
                  <w:rPr>
                    <w:lang w:bidi="es-ES"/>
                  </w:rPr>
                  <w:t>EXPERIENCIA</w:t>
                </w:r>
              </w:sdtContent>
            </w:sdt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706B0E4B" w14:textId="77777777" w:rsidR="00CD50FD" w:rsidRPr="00485AAE" w:rsidRDefault="00CD50FD"/>
        </w:tc>
      </w:tr>
      <w:tr w:rsidR="00CD50FD" w:rsidRPr="00485AAE" w14:paraId="064830A3" w14:textId="77777777" w:rsidTr="00CD50FD">
        <w:trPr>
          <w:trHeight w:val="220"/>
        </w:trPr>
        <w:tc>
          <w:tcPr>
            <w:tcW w:w="3097" w:type="dxa"/>
            <w:vMerge/>
            <w:shd w:val="clear" w:color="auto" w:fill="F2F2F2" w:themeFill="background1" w:themeFillShade="F2"/>
            <w:vAlign w:val="center"/>
          </w:tcPr>
          <w:p w14:paraId="4AFF6441" w14:textId="77777777" w:rsidR="00CD50FD" w:rsidRPr="00485AAE" w:rsidRDefault="00CD50FD" w:rsidP="0040233B">
            <w:pPr>
              <w:pStyle w:val="Ttulo2"/>
            </w:pPr>
          </w:p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14:paraId="42B5FEDC" w14:textId="77777777" w:rsidR="00CD50FD" w:rsidRPr="00485AAE" w:rsidRDefault="00CD50FD" w:rsidP="0040233B">
            <w:pPr>
              <w:pStyle w:val="Ttulo1"/>
            </w:pPr>
          </w:p>
        </w:tc>
        <w:tc>
          <w:tcPr>
            <w:tcW w:w="3095" w:type="dxa"/>
          </w:tcPr>
          <w:p w14:paraId="5AFF1151" w14:textId="77777777" w:rsidR="00CD50FD" w:rsidRPr="00485AAE" w:rsidRDefault="00CD50FD"/>
        </w:tc>
      </w:tr>
      <w:tr w:rsidR="0040233B" w:rsidRPr="00485AAE" w14:paraId="2377E704" w14:textId="77777777" w:rsidTr="003E3062">
        <w:trPr>
          <w:trHeight w:val="3600"/>
        </w:trPr>
        <w:tc>
          <w:tcPr>
            <w:tcW w:w="3097" w:type="dxa"/>
            <w:shd w:val="clear" w:color="auto" w:fill="F2F2F2" w:themeFill="background1" w:themeFillShade="F2"/>
          </w:tcPr>
          <w:p w14:paraId="1A7E9963" w14:textId="77777777" w:rsidR="0040233B" w:rsidRPr="00485AAE" w:rsidRDefault="0040233B" w:rsidP="0040233B">
            <w:pPr>
              <w:pStyle w:val="Texto"/>
            </w:pPr>
          </w:p>
          <w:sdt>
            <w:sdtPr>
              <w:id w:val="-228006084"/>
              <w:placeholder>
                <w:docPart w:val="545D901D438D406FAFB93005ABF646CE"/>
              </w:placeholder>
              <w:temporary/>
              <w:showingPlcHdr/>
              <w15:appearance w15:val="hidden"/>
              <w:text/>
            </w:sdtPr>
            <w:sdtEndPr/>
            <w:sdtContent>
              <w:p w14:paraId="05CF18FA" w14:textId="77777777" w:rsidR="00D20DA9" w:rsidRPr="00485AAE" w:rsidRDefault="00D20DA9" w:rsidP="00D20DA9">
                <w:pPr>
                  <w:pStyle w:val="Texto"/>
                </w:pPr>
                <w:r w:rsidRPr="00485AAE">
                  <w:rPr>
                    <w:lang w:bidi="es-ES"/>
                  </w:rPr>
                  <w:t>[Nombre del centro educativo], [Ciudad],</w:t>
                </w:r>
              </w:p>
              <w:p w14:paraId="74FDD029" w14:textId="77777777" w:rsidR="00D20DA9" w:rsidRPr="00485AAE" w:rsidRDefault="00D20DA9" w:rsidP="00D20DA9">
                <w:pPr>
                  <w:pStyle w:val="Texto"/>
                </w:pPr>
                <w:r w:rsidRPr="00485AAE">
                  <w:rPr>
                    <w:lang w:bidi="es-ES"/>
                  </w:rPr>
                  <w:t>[Comunidad]</w:t>
                </w:r>
              </w:p>
              <w:p w14:paraId="4827AE94" w14:textId="77777777" w:rsidR="00D20DA9" w:rsidRPr="00485AAE" w:rsidRDefault="00D20DA9" w:rsidP="00D20DA9">
                <w:pPr>
                  <w:pStyle w:val="Texto"/>
                </w:pPr>
                <w:r w:rsidRPr="00485AAE">
                  <w:rPr>
                    <w:lang w:bidi="es-ES"/>
                  </w:rPr>
                  <w:t>[Aquí puede indicar su calificación media y escribir un resumen breve de los trabajos de clase, los premios y las matrículas de honor relevantes.]</w:t>
                </w:r>
              </w:p>
            </w:sdtContent>
          </w:sdt>
          <w:p w14:paraId="35613D02" w14:textId="77777777" w:rsidR="00D20DA9" w:rsidRPr="00485AAE" w:rsidRDefault="00D20DA9" w:rsidP="0040233B">
            <w:pPr>
              <w:pStyle w:val="Texto"/>
            </w:pPr>
          </w:p>
        </w:tc>
        <w:tc>
          <w:tcPr>
            <w:tcW w:w="6203" w:type="dxa"/>
            <w:gridSpan w:val="2"/>
            <w:vAlign w:val="center"/>
          </w:tcPr>
          <w:p w14:paraId="6E6E3603" w14:textId="77777777" w:rsidR="00D20DA9" w:rsidRPr="00485AAE" w:rsidRDefault="003C2FE8" w:rsidP="00D20DA9">
            <w:pPr>
              <w:pStyle w:val="Textopequeo"/>
            </w:pPr>
            <w:sdt>
              <w:sdtPr>
                <w:id w:val="1782537866"/>
                <w:placeholder>
                  <w:docPart w:val="A23E5D3481E0400F83FDC259FB383C97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485AAE">
                  <w:rPr>
                    <w:lang w:bidi="es-ES"/>
                  </w:rPr>
                  <w:t>[Fecha de inicio] – [Fecha de finalización]</w:t>
                </w:r>
              </w:sdtContent>
            </w:sdt>
          </w:p>
          <w:p w14:paraId="151B0B73" w14:textId="77777777" w:rsidR="00D20DA9" w:rsidRPr="00485AAE" w:rsidRDefault="003C2FE8" w:rsidP="00D20DA9">
            <w:pPr>
              <w:pStyle w:val="Texto"/>
            </w:pPr>
            <w:sdt>
              <w:sdtPr>
                <w:id w:val="1004555376"/>
                <w:placeholder>
                  <w:docPart w:val="3763368EEA4048C69A43B15FDE31FAE5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485AAE">
                  <w:rPr>
                    <w:lang w:bidi="es-ES"/>
                  </w:rPr>
                  <w:t>[Cargo]</w:t>
                </w:r>
              </w:sdtContent>
            </w:sdt>
            <w:r w:rsidR="00D20DA9" w:rsidRPr="00485AAE">
              <w:rPr>
                <w:color w:val="BE9268"/>
                <w:lang w:bidi="es-ES"/>
              </w:rPr>
              <w:t xml:space="preserve"> • </w:t>
            </w:r>
            <w:sdt>
              <w:sdtPr>
                <w:id w:val="-1190145147"/>
                <w:placeholder>
                  <w:docPart w:val="077A84F564714AC9A011CF0F7E5A5A44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485AAE">
                  <w:rPr>
                    <w:lang w:bidi="es-ES"/>
                  </w:rPr>
                  <w:t>[Puesto]</w:t>
                </w:r>
              </w:sdtContent>
            </w:sdt>
            <w:r w:rsidR="00D20DA9" w:rsidRPr="00485AAE">
              <w:rPr>
                <w:color w:val="BE9268"/>
                <w:lang w:bidi="es-ES"/>
              </w:rPr>
              <w:t xml:space="preserve"> • </w:t>
            </w:r>
            <w:sdt>
              <w:sdtPr>
                <w:id w:val="176317084"/>
                <w:placeholder>
                  <w:docPart w:val="F86BC888EC5E484FB4D278D66B911533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485AAE">
                  <w:rPr>
                    <w:lang w:bidi="es-ES"/>
                  </w:rPr>
                  <w:t>[Nombre de la empresa]</w:t>
                </w:r>
              </w:sdtContent>
            </w:sdt>
          </w:p>
          <w:p w14:paraId="49930614" w14:textId="77777777" w:rsidR="0040233B" w:rsidRPr="00485AAE" w:rsidRDefault="00D20DA9" w:rsidP="00D20DA9">
            <w:pPr>
              <w:pStyle w:val="Texto"/>
              <w:rPr>
                <w:sz w:val="21"/>
              </w:rPr>
            </w:pPr>
            <w:r w:rsidRPr="00485AAE">
              <w:rPr>
                <w:sz w:val="21"/>
                <w:lang w:bidi="es-ES"/>
              </w:rPr>
              <w:t xml:space="preserve"> </w:t>
            </w:r>
          </w:p>
          <w:p w14:paraId="285D1C29" w14:textId="77777777" w:rsidR="00D20DA9" w:rsidRPr="00485AAE" w:rsidRDefault="003C2FE8" w:rsidP="00D20DA9">
            <w:pPr>
              <w:pStyle w:val="Textopequeo"/>
            </w:pPr>
            <w:sdt>
              <w:sdtPr>
                <w:id w:val="-1374620487"/>
                <w:placeholder>
                  <w:docPart w:val="CD2F65B2DB1245FF9B44A9492F9CBD16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485AAE">
                  <w:rPr>
                    <w:lang w:bidi="es-ES"/>
                  </w:rPr>
                  <w:t>[Fecha de inicio] – [Fecha de finalización]</w:t>
                </w:r>
              </w:sdtContent>
            </w:sdt>
          </w:p>
          <w:p w14:paraId="170E2425" w14:textId="77777777" w:rsidR="00D20DA9" w:rsidRPr="00485AAE" w:rsidRDefault="003C2FE8" w:rsidP="00D20DA9">
            <w:pPr>
              <w:pStyle w:val="Texto"/>
            </w:pPr>
            <w:sdt>
              <w:sdtPr>
                <w:id w:val="-612362883"/>
                <w:placeholder>
                  <w:docPart w:val="2362B91CDC4642A29EFD018D96106EB8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485AAE">
                  <w:rPr>
                    <w:lang w:bidi="es-ES"/>
                  </w:rPr>
                  <w:t>[Cargo]</w:t>
                </w:r>
              </w:sdtContent>
            </w:sdt>
            <w:r w:rsidR="00D20DA9" w:rsidRPr="00485AAE">
              <w:rPr>
                <w:color w:val="BE9268"/>
                <w:lang w:bidi="es-ES"/>
              </w:rPr>
              <w:t xml:space="preserve"> • </w:t>
            </w:r>
            <w:sdt>
              <w:sdtPr>
                <w:id w:val="-1140422437"/>
                <w:placeholder>
                  <w:docPart w:val="FAF976E3668943FCBED2DFF94D1E4108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485AAE">
                  <w:rPr>
                    <w:lang w:bidi="es-ES"/>
                  </w:rPr>
                  <w:t>[Puesto]</w:t>
                </w:r>
              </w:sdtContent>
            </w:sdt>
            <w:r w:rsidR="00D20DA9" w:rsidRPr="00485AAE">
              <w:rPr>
                <w:color w:val="BE9268"/>
                <w:lang w:bidi="es-ES"/>
              </w:rPr>
              <w:t xml:space="preserve"> • </w:t>
            </w:r>
            <w:sdt>
              <w:sdtPr>
                <w:id w:val="-1708634992"/>
                <w:placeholder>
                  <w:docPart w:val="66B99E13219743488C6B71353E23A0D5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485AAE">
                  <w:rPr>
                    <w:lang w:bidi="es-ES"/>
                  </w:rPr>
                  <w:t>[Nombre de la empresa]</w:t>
                </w:r>
              </w:sdtContent>
            </w:sdt>
          </w:p>
          <w:p w14:paraId="148D4B5A" w14:textId="77777777" w:rsidR="0040233B" w:rsidRPr="00485AAE" w:rsidRDefault="00D20DA9" w:rsidP="00D20DA9">
            <w:pPr>
              <w:pStyle w:val="Texto"/>
              <w:rPr>
                <w:sz w:val="21"/>
              </w:rPr>
            </w:pPr>
            <w:r w:rsidRPr="00485AAE">
              <w:rPr>
                <w:sz w:val="21"/>
                <w:lang w:bidi="es-ES"/>
              </w:rPr>
              <w:t xml:space="preserve"> </w:t>
            </w:r>
          </w:p>
          <w:p w14:paraId="0B90801C" w14:textId="77777777" w:rsidR="0040233B" w:rsidRPr="00485AAE" w:rsidRDefault="003C2FE8" w:rsidP="0040233B">
            <w:pPr>
              <w:pStyle w:val="Textopequeo"/>
            </w:pPr>
            <w:sdt>
              <w:sdtPr>
                <w:id w:val="-1839302803"/>
                <w:placeholder>
                  <w:docPart w:val="C0F0EE49F9E54D66A46A0ED996A9AB37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485AAE">
                  <w:rPr>
                    <w:lang w:bidi="es-ES"/>
                  </w:rPr>
                  <w:t>[Fecha de inicio] – [Fecha de finalización]</w:t>
                </w:r>
              </w:sdtContent>
            </w:sdt>
          </w:p>
          <w:p w14:paraId="418F5F6E" w14:textId="77777777" w:rsidR="0040233B" w:rsidRPr="00485AAE" w:rsidRDefault="003C2FE8" w:rsidP="0040233B">
            <w:pPr>
              <w:pStyle w:val="Texto"/>
            </w:pPr>
            <w:sdt>
              <w:sdtPr>
                <w:id w:val="1358226622"/>
                <w:placeholder>
                  <w:docPart w:val="7EA5D77A865C4D0EA1E0A815A5221FCC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485AAE">
                  <w:rPr>
                    <w:lang w:bidi="es-ES"/>
                  </w:rPr>
                  <w:t>[Cargo]</w:t>
                </w:r>
              </w:sdtContent>
            </w:sdt>
            <w:r w:rsidR="0040233B" w:rsidRPr="00485AAE">
              <w:rPr>
                <w:color w:val="BE9268"/>
                <w:lang w:bidi="es-ES"/>
              </w:rPr>
              <w:t xml:space="preserve"> • </w:t>
            </w:r>
            <w:sdt>
              <w:sdtPr>
                <w:id w:val="981816665"/>
                <w:placeholder>
                  <w:docPart w:val="ED82543B3626400BB6E0818199C15870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485AAE">
                  <w:rPr>
                    <w:lang w:bidi="es-ES"/>
                  </w:rPr>
                  <w:t>[Puesto]</w:t>
                </w:r>
              </w:sdtContent>
            </w:sdt>
            <w:r w:rsidR="0040233B" w:rsidRPr="00485AAE">
              <w:rPr>
                <w:color w:val="BE9268"/>
                <w:lang w:bidi="es-ES"/>
              </w:rPr>
              <w:t xml:space="preserve"> • </w:t>
            </w:r>
            <w:sdt>
              <w:sdtPr>
                <w:id w:val="1981881554"/>
                <w:placeholder>
                  <w:docPart w:val="6B3D512617EF4A939F7F6B5659956770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485AAE">
                  <w:rPr>
                    <w:lang w:bidi="es-ES"/>
                  </w:rPr>
                  <w:t>[Nombre de la empresa]</w:t>
                </w:r>
              </w:sdtContent>
            </w:sdt>
          </w:p>
          <w:p w14:paraId="344CCDB6" w14:textId="77777777" w:rsidR="0040233B" w:rsidRPr="00485AAE" w:rsidRDefault="0040233B" w:rsidP="0040233B">
            <w:pPr>
              <w:pStyle w:val="Texto"/>
              <w:rPr>
                <w:sz w:val="21"/>
              </w:rPr>
            </w:pPr>
          </w:p>
          <w:p w14:paraId="017C954A" w14:textId="77777777" w:rsidR="0040233B" w:rsidRPr="00485AAE" w:rsidRDefault="003C2FE8" w:rsidP="00D20DA9">
            <w:pPr>
              <w:pStyle w:val="Texto"/>
            </w:pPr>
            <w:sdt>
              <w:sdtPr>
                <w:id w:val="89676673"/>
                <w:placeholder>
                  <w:docPart w:val="B100959260AB43B4863F4FA0DCF46D0D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485AAE">
                  <w:rPr>
                    <w:lang w:bidi="es-ES"/>
                  </w:rPr>
                  <w:t>[Escriba un breve resumen de sus principales responsabilidades y sus logros más destacados aquí.]</w:t>
                </w:r>
              </w:sdtContent>
            </w:sdt>
          </w:p>
        </w:tc>
      </w:tr>
      <w:tr w:rsidR="00CD50FD" w:rsidRPr="00485AAE" w14:paraId="2D369B8F" w14:textId="77777777" w:rsidTr="00CD50FD">
        <w:trPr>
          <w:trHeight w:val="220"/>
        </w:trPr>
        <w:tc>
          <w:tcPr>
            <w:tcW w:w="3097" w:type="dxa"/>
            <w:vMerge w:val="restart"/>
            <w:shd w:val="clear" w:color="auto" w:fill="F2F2F2" w:themeFill="background1" w:themeFillShade="F2"/>
            <w:vAlign w:val="center"/>
          </w:tcPr>
          <w:p w14:paraId="49E64198" w14:textId="77777777" w:rsidR="00CD50FD" w:rsidRPr="00485AAE" w:rsidRDefault="003C2FE8" w:rsidP="00D20DA9">
            <w:pPr>
              <w:pStyle w:val="Ttulo2"/>
            </w:pPr>
            <w:sdt>
              <w:sdtPr>
                <w:id w:val="1066377136"/>
                <w:placeholder>
                  <w:docPart w:val="7E110A9694024E549134F3FF0EA6776B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485AAE">
                  <w:rPr>
                    <w:lang w:bidi="es-ES"/>
                  </w:rPr>
                  <w:t>APTITUDES CLAVE</w:t>
                </w:r>
              </w:sdtContent>
            </w:sdt>
            <w:r w:rsidR="00D26A79" w:rsidRPr="00485AAE">
              <w:rPr>
                <w:lang w:bidi="es-ES"/>
              </w:rPr>
              <w:t xml:space="preserve"> </w:t>
            </w:r>
            <w:sdt>
              <w:sdtPr>
                <w:rPr>
                  <w:rStyle w:val="Resaltar"/>
                </w:rPr>
                <w:id w:val="-1622227774"/>
                <w:placeholder>
                  <w:docPart w:val="E691B92726C540458BBCD1C8F9BF4BBC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Resaltar"/>
                </w:rPr>
              </w:sdtEndPr>
              <w:sdtContent>
                <w:r w:rsidR="00D26A79" w:rsidRPr="00485AAE">
                  <w:rPr>
                    <w:rStyle w:val="Resaltar"/>
                    <w:lang w:bidi="es-ES"/>
                  </w:rPr>
                  <w:t>—</w:t>
                </w:r>
              </w:sdtContent>
            </w:sdt>
          </w:p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216F51F4" w14:textId="77777777" w:rsidR="00CD50FD" w:rsidRPr="00485AAE" w:rsidRDefault="003C2FE8" w:rsidP="00D20DA9">
            <w:pPr>
              <w:pStyle w:val="Ttulo1"/>
            </w:pPr>
            <w:sdt>
              <w:sdtPr>
                <w:id w:val="-1955778421"/>
                <w:placeholder>
                  <w:docPart w:val="A2D215812AC84D56ADA0FB40259A18DD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485AAE">
                  <w:rPr>
                    <w:lang w:bidi="es-ES"/>
                  </w:rPr>
                  <w:t>COMUNICACIÓN</w:t>
                </w:r>
              </w:sdtContent>
            </w:sdt>
            <w:r w:rsidR="00D20DA9" w:rsidRPr="00485AAE">
              <w:rPr>
                <w:lang w:bidi="es-ES"/>
              </w:rPr>
              <w:t xml:space="preserve"> </w:t>
            </w:r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46A7C4D3" w14:textId="77777777" w:rsidR="00CD50FD" w:rsidRPr="00485AAE" w:rsidRDefault="00CD50FD"/>
        </w:tc>
      </w:tr>
      <w:tr w:rsidR="00CD50FD" w:rsidRPr="00485AAE" w14:paraId="4E1FB22C" w14:textId="77777777" w:rsidTr="00CD50FD">
        <w:trPr>
          <w:trHeight w:val="220"/>
        </w:trPr>
        <w:tc>
          <w:tcPr>
            <w:tcW w:w="3097" w:type="dxa"/>
            <w:vMerge/>
            <w:shd w:val="clear" w:color="auto" w:fill="F2F2F2" w:themeFill="background1" w:themeFillShade="F2"/>
            <w:vAlign w:val="center"/>
          </w:tcPr>
          <w:p w14:paraId="22FA8CAD" w14:textId="77777777" w:rsidR="00CD50FD" w:rsidRPr="00485AAE" w:rsidRDefault="00CD50FD" w:rsidP="00CD50FD">
            <w:pPr>
              <w:pStyle w:val="Ttulo2"/>
              <w:rPr>
                <w:spacing w:val="32"/>
              </w:rPr>
            </w:pPr>
          </w:p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14:paraId="00F38685" w14:textId="77777777" w:rsidR="00CD50FD" w:rsidRPr="00485AAE" w:rsidRDefault="00CD50FD" w:rsidP="00CD50FD">
            <w:pPr>
              <w:pStyle w:val="Ttulo1"/>
            </w:pPr>
          </w:p>
        </w:tc>
        <w:tc>
          <w:tcPr>
            <w:tcW w:w="3095" w:type="dxa"/>
          </w:tcPr>
          <w:p w14:paraId="197C3C3D" w14:textId="77777777" w:rsidR="00CD50FD" w:rsidRPr="00485AAE" w:rsidRDefault="00CD50FD"/>
        </w:tc>
      </w:tr>
      <w:tr w:rsidR="00CD50FD" w:rsidRPr="00485AAE" w14:paraId="71927AA9" w14:textId="77777777" w:rsidTr="003E3062">
        <w:trPr>
          <w:trHeight w:val="1728"/>
        </w:trPr>
        <w:tc>
          <w:tcPr>
            <w:tcW w:w="3097" w:type="dxa"/>
            <w:shd w:val="clear" w:color="auto" w:fill="F2F2F2" w:themeFill="background1" w:themeFillShade="F2"/>
            <w:vAlign w:val="center"/>
          </w:tcPr>
          <w:sdt>
            <w:sdtPr>
              <w:id w:val="-1750034778"/>
              <w:placeholder>
                <w:docPart w:val="4729C416C62A4DC69B35F0D13EA89351"/>
              </w:placeholder>
              <w:temporary/>
              <w:showingPlcHdr/>
              <w15:appearance w15:val="hidden"/>
              <w:text/>
            </w:sdtPr>
            <w:sdtEndPr/>
            <w:sdtContent>
              <w:p w14:paraId="3103284D" w14:textId="77777777" w:rsidR="00D20DA9" w:rsidRPr="00485AAE" w:rsidRDefault="00D20DA9" w:rsidP="00D20DA9">
                <w:pPr>
                  <w:pStyle w:val="Texto"/>
                </w:pPr>
                <w:r w:rsidRPr="00485AAE">
                  <w:rPr>
                    <w:lang w:bidi="es-ES"/>
                  </w:rPr>
                  <w:t>Marketing</w:t>
                </w:r>
              </w:p>
              <w:p w14:paraId="612DD9C1" w14:textId="77777777" w:rsidR="00D20DA9" w:rsidRPr="00485AAE" w:rsidRDefault="00D20DA9" w:rsidP="00D20DA9">
                <w:pPr>
                  <w:pStyle w:val="Texto"/>
                </w:pPr>
                <w:r w:rsidRPr="00485AAE">
                  <w:rPr>
                    <w:lang w:bidi="es-ES"/>
                  </w:rPr>
                  <w:t>Administración de proyectos</w:t>
                </w:r>
              </w:p>
              <w:p w14:paraId="37079B67" w14:textId="77777777" w:rsidR="00D20DA9" w:rsidRPr="00485AAE" w:rsidRDefault="00D20DA9" w:rsidP="00D20DA9">
                <w:pPr>
                  <w:pStyle w:val="Texto"/>
                </w:pPr>
                <w:r w:rsidRPr="00485AAE">
                  <w:rPr>
                    <w:lang w:bidi="es-ES"/>
                  </w:rPr>
                  <w:t>Planificación presupuestaria</w:t>
                </w:r>
              </w:p>
              <w:p w14:paraId="39E1938A" w14:textId="77777777" w:rsidR="00D20DA9" w:rsidRPr="00485AAE" w:rsidRDefault="00D20DA9" w:rsidP="00D20DA9">
                <w:pPr>
                  <w:pStyle w:val="Texto"/>
                </w:pPr>
                <w:r w:rsidRPr="00485AAE">
                  <w:rPr>
                    <w:lang w:bidi="es-ES"/>
                  </w:rPr>
                  <w:t>Redes sociales</w:t>
                </w:r>
              </w:p>
              <w:p w14:paraId="1DE5D5CC" w14:textId="77777777" w:rsidR="00D20DA9" w:rsidRPr="00485AAE" w:rsidRDefault="00D20DA9" w:rsidP="00D20DA9">
                <w:pPr>
                  <w:pStyle w:val="Texto"/>
                </w:pPr>
                <w:r w:rsidRPr="00485AAE">
                  <w:rPr>
                    <w:lang w:bidi="es-ES"/>
                  </w:rPr>
                  <w:t xml:space="preserve">Planeación </w:t>
                </w:r>
              </w:p>
            </w:sdtContent>
          </w:sdt>
          <w:p w14:paraId="1547C396" w14:textId="77777777" w:rsidR="00CD50FD" w:rsidRPr="00485AAE" w:rsidRDefault="00CD50FD" w:rsidP="00CD50FD">
            <w:pPr>
              <w:pStyle w:val="Texto"/>
            </w:pPr>
          </w:p>
        </w:tc>
        <w:tc>
          <w:tcPr>
            <w:tcW w:w="6203" w:type="dxa"/>
            <w:gridSpan w:val="2"/>
            <w:vAlign w:val="center"/>
          </w:tcPr>
          <w:sdt>
            <w:sdtPr>
              <w:id w:val="757875844"/>
              <w:placeholder>
                <w:docPart w:val="69F291B28C3144908D8C61D29EF02AEC"/>
              </w:placeholder>
              <w:temporary/>
              <w:showingPlcHdr/>
              <w15:appearance w15:val="hidden"/>
              <w:text/>
            </w:sdtPr>
            <w:sdtEndPr/>
            <w:sdtContent>
              <w:p w14:paraId="7D27081D" w14:textId="77777777" w:rsidR="00D20DA9" w:rsidRPr="00485AAE" w:rsidRDefault="00D20DA9" w:rsidP="00D20DA9">
                <w:pPr>
                  <w:pStyle w:val="Texto"/>
                </w:pPr>
                <w:r w:rsidRPr="00485AAE">
                  <w:rPr>
                    <w:lang w:bidi="es-ES"/>
                  </w:rPr>
                  <w:t>[Hizo esa excelente presentación que obtuvo el aplauso de la crítica.</w:t>
                </w:r>
              </w:p>
              <w:p w14:paraId="5D6F2A55" w14:textId="77777777" w:rsidR="00D20DA9" w:rsidRPr="00485AAE" w:rsidRDefault="00D20DA9" w:rsidP="00D20DA9">
                <w:pPr>
                  <w:pStyle w:val="Texto"/>
                </w:pPr>
                <w:r w:rsidRPr="00485AAE">
                  <w:rPr>
                    <w:lang w:bidi="es-ES"/>
                  </w:rPr>
                  <w:t>No sea tímido al respecto. Aquí es donde tiene que demostrar lo bien que trabaja y colabora con los demás.]</w:t>
                </w:r>
              </w:p>
            </w:sdtContent>
          </w:sdt>
          <w:p w14:paraId="0CB7EB01" w14:textId="77777777" w:rsidR="00D20DA9" w:rsidRPr="00485AAE" w:rsidRDefault="00D20DA9" w:rsidP="00D20DA9">
            <w:pPr>
              <w:pStyle w:val="Texto"/>
            </w:pPr>
            <w:r w:rsidRPr="00485AAE">
              <w:rPr>
                <w:lang w:bidi="es-ES"/>
              </w:rPr>
              <w:t xml:space="preserve"> </w:t>
            </w:r>
          </w:p>
          <w:p w14:paraId="06BF3CF7" w14:textId="77777777" w:rsidR="00CD50FD" w:rsidRPr="00485AAE" w:rsidRDefault="00CD50FD" w:rsidP="00CD50FD">
            <w:pPr>
              <w:pStyle w:val="Texto"/>
            </w:pPr>
          </w:p>
        </w:tc>
      </w:tr>
      <w:tr w:rsidR="00CD50FD" w:rsidRPr="00485AAE" w14:paraId="513BD80D" w14:textId="77777777" w:rsidTr="00CD50FD">
        <w:trPr>
          <w:trHeight w:val="220"/>
        </w:trPr>
        <w:tc>
          <w:tcPr>
            <w:tcW w:w="3097" w:type="dxa"/>
            <w:vMerge w:val="restart"/>
            <w:shd w:val="clear" w:color="auto" w:fill="F2F2F2" w:themeFill="background1" w:themeFillShade="F2"/>
          </w:tcPr>
          <w:p w14:paraId="1B78A8AC" w14:textId="77777777" w:rsidR="00CD50FD" w:rsidRPr="00485AAE" w:rsidRDefault="00CD50FD"/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7EEB8AF3" w14:textId="77777777" w:rsidR="00CD50FD" w:rsidRPr="00485AAE" w:rsidRDefault="003C2FE8" w:rsidP="00D20DA9">
            <w:pPr>
              <w:pStyle w:val="Ttulo1"/>
            </w:pPr>
            <w:sdt>
              <w:sdtPr>
                <w:id w:val="-513380234"/>
                <w:placeholder>
                  <w:docPart w:val="F5D785F39F6A4DE8BB48C89C93482AFF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485AAE">
                  <w:rPr>
                    <w:lang w:bidi="es-ES"/>
                  </w:rPr>
                  <w:t>LIDERAZGO</w:t>
                </w:r>
              </w:sdtContent>
            </w:sdt>
            <w:r w:rsidR="00D20DA9" w:rsidRPr="00485AAE">
              <w:rPr>
                <w:lang w:bidi="es-ES"/>
              </w:rPr>
              <w:t xml:space="preserve"> </w:t>
            </w:r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2D3E7C85" w14:textId="77777777" w:rsidR="00CD50FD" w:rsidRPr="00485AAE" w:rsidRDefault="00CD50FD"/>
        </w:tc>
      </w:tr>
      <w:tr w:rsidR="00CD50FD" w:rsidRPr="00485AAE" w14:paraId="36373A6A" w14:textId="77777777" w:rsidTr="00CD50FD">
        <w:trPr>
          <w:trHeight w:val="220"/>
        </w:trPr>
        <w:tc>
          <w:tcPr>
            <w:tcW w:w="3097" w:type="dxa"/>
            <w:vMerge/>
            <w:shd w:val="clear" w:color="auto" w:fill="F2F2F2" w:themeFill="background1" w:themeFillShade="F2"/>
          </w:tcPr>
          <w:p w14:paraId="7FDC4D79" w14:textId="77777777" w:rsidR="00CD50FD" w:rsidRPr="00485AAE" w:rsidRDefault="00CD50FD"/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14:paraId="41952A98" w14:textId="77777777" w:rsidR="00CD50FD" w:rsidRPr="00485AAE" w:rsidRDefault="00CD50FD" w:rsidP="00CD50FD">
            <w:pPr>
              <w:pStyle w:val="Ttulo1"/>
            </w:pPr>
          </w:p>
        </w:tc>
        <w:tc>
          <w:tcPr>
            <w:tcW w:w="3095" w:type="dxa"/>
          </w:tcPr>
          <w:p w14:paraId="128FEB01" w14:textId="77777777" w:rsidR="00CD50FD" w:rsidRPr="00485AAE" w:rsidRDefault="00CD50FD"/>
        </w:tc>
      </w:tr>
      <w:tr w:rsidR="00CD50FD" w:rsidRPr="00485AAE" w14:paraId="224BC8DE" w14:textId="77777777" w:rsidTr="003E3062">
        <w:trPr>
          <w:trHeight w:val="1728"/>
        </w:trPr>
        <w:tc>
          <w:tcPr>
            <w:tcW w:w="3097" w:type="dxa"/>
            <w:shd w:val="clear" w:color="auto" w:fill="F2F2F2" w:themeFill="background1" w:themeFillShade="F2"/>
          </w:tcPr>
          <w:p w14:paraId="7FC8BF0F" w14:textId="77777777" w:rsidR="00CD50FD" w:rsidRPr="00485AAE" w:rsidRDefault="00CD50FD"/>
        </w:tc>
        <w:tc>
          <w:tcPr>
            <w:tcW w:w="6203" w:type="dxa"/>
            <w:gridSpan w:val="2"/>
            <w:vAlign w:val="center"/>
          </w:tcPr>
          <w:sdt>
            <w:sdtPr>
              <w:id w:val="-1789040208"/>
              <w:placeholder>
                <w:docPart w:val="2E71206CA4524548AA1E222FD35CD5E9"/>
              </w:placeholder>
              <w:temporary/>
              <w:showingPlcHdr/>
              <w15:appearance w15:val="hidden"/>
              <w:text/>
            </w:sdtPr>
            <w:sdtEndPr/>
            <w:sdtContent>
              <w:p w14:paraId="53569863" w14:textId="77777777" w:rsidR="00D20DA9" w:rsidRPr="00485AAE" w:rsidRDefault="00D20DA9" w:rsidP="00D20DA9">
                <w:pPr>
                  <w:pStyle w:val="Texto"/>
                </w:pPr>
                <w:r w:rsidRPr="00485AAE">
                  <w:rPr>
                    <w:lang w:bidi="es-ES"/>
                  </w:rPr>
                  <w:t>[¿Es el presidente de una fraternidad o comunidad, o el responsable de su organización benéfica favorita?</w:t>
                </w:r>
              </w:p>
              <w:p w14:paraId="3C20E435" w14:textId="77777777" w:rsidR="00D20DA9" w:rsidRPr="00485AAE" w:rsidRDefault="00D20DA9" w:rsidP="00D20DA9">
                <w:pPr>
                  <w:pStyle w:val="Texto"/>
                </w:pPr>
                <w:r w:rsidRPr="00485AAE">
                  <w:rPr>
                    <w:lang w:bidi="es-ES"/>
                  </w:rPr>
                  <w:t>Entonces es un líder nato, las cosas como son.]</w:t>
                </w:r>
              </w:p>
            </w:sdtContent>
          </w:sdt>
          <w:p w14:paraId="54DFA1B7" w14:textId="77777777" w:rsidR="00CD50FD" w:rsidRPr="00485AAE" w:rsidRDefault="00CD50FD" w:rsidP="00CD50FD">
            <w:pPr>
              <w:pStyle w:val="Texto"/>
            </w:pPr>
          </w:p>
        </w:tc>
      </w:tr>
      <w:tr w:rsidR="00CD50FD" w:rsidRPr="00485AAE" w14:paraId="7AE54B34" w14:textId="77777777" w:rsidTr="00CD50FD">
        <w:trPr>
          <w:trHeight w:val="100"/>
        </w:trPr>
        <w:tc>
          <w:tcPr>
            <w:tcW w:w="3097" w:type="dxa"/>
          </w:tcPr>
          <w:p w14:paraId="5065A8E4" w14:textId="77777777" w:rsidR="00CD50FD" w:rsidRPr="00485AAE" w:rsidRDefault="00CD50FD" w:rsidP="00CD50FD"/>
        </w:tc>
        <w:tc>
          <w:tcPr>
            <w:tcW w:w="6203" w:type="dxa"/>
            <w:gridSpan w:val="2"/>
          </w:tcPr>
          <w:p w14:paraId="670D0E2A" w14:textId="77777777" w:rsidR="00CD50FD" w:rsidRPr="00485AAE" w:rsidRDefault="00CD50FD" w:rsidP="00CD50FD"/>
        </w:tc>
      </w:tr>
      <w:tr w:rsidR="00CD50FD" w:rsidRPr="00485AAE" w14:paraId="773BE754" w14:textId="77777777" w:rsidTr="00CD50FD">
        <w:trPr>
          <w:trHeight w:val="140"/>
        </w:trPr>
        <w:tc>
          <w:tcPr>
            <w:tcW w:w="3097" w:type="dxa"/>
            <w:tcBorders>
              <w:bottom w:val="single" w:sz="18" w:space="0" w:color="BF9268" w:themeColor="accent2"/>
            </w:tcBorders>
          </w:tcPr>
          <w:p w14:paraId="498303F3" w14:textId="77777777" w:rsidR="00CD50FD" w:rsidRPr="00485AAE" w:rsidRDefault="00CD50FD"/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423B5712" w14:textId="77777777" w:rsidR="00CD50FD" w:rsidRPr="00485AAE" w:rsidRDefault="003C2FE8" w:rsidP="00D20DA9">
            <w:pPr>
              <w:pStyle w:val="Ttulo1"/>
            </w:pPr>
            <w:sdt>
              <w:sdtPr>
                <w:id w:val="1294558939"/>
                <w:placeholder>
                  <w:docPart w:val="63F9BCE8DE734480B74E3DC594C5CB7E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485AAE">
                  <w:rPr>
                    <w:lang w:bidi="es-ES"/>
                  </w:rPr>
                  <w:t>REFERENCIAS</w:t>
                </w:r>
              </w:sdtContent>
            </w:sdt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7988268D" w14:textId="77777777" w:rsidR="00CD50FD" w:rsidRPr="00485AAE" w:rsidRDefault="00CD50FD"/>
        </w:tc>
      </w:tr>
      <w:tr w:rsidR="00CD50FD" w:rsidRPr="00485AAE" w14:paraId="176F8015" w14:textId="77777777" w:rsidTr="00CD50FD">
        <w:trPr>
          <w:trHeight w:val="140"/>
        </w:trPr>
        <w:tc>
          <w:tcPr>
            <w:tcW w:w="3097" w:type="dxa"/>
            <w:tcBorders>
              <w:top w:val="single" w:sz="18" w:space="0" w:color="BF9268" w:themeColor="accent2"/>
            </w:tcBorders>
          </w:tcPr>
          <w:p w14:paraId="50268850" w14:textId="77777777" w:rsidR="00CD50FD" w:rsidRPr="00485AAE" w:rsidRDefault="00CD50FD"/>
        </w:tc>
        <w:tc>
          <w:tcPr>
            <w:tcW w:w="3108" w:type="dxa"/>
            <w:vMerge/>
            <w:shd w:val="clear" w:color="auto" w:fill="303848" w:themeFill="accent1"/>
          </w:tcPr>
          <w:p w14:paraId="71483635" w14:textId="77777777" w:rsidR="00CD50FD" w:rsidRPr="00485AAE" w:rsidRDefault="00CD50FD" w:rsidP="00CD50FD">
            <w:pPr>
              <w:pStyle w:val="Ttulo1"/>
            </w:pPr>
          </w:p>
        </w:tc>
        <w:tc>
          <w:tcPr>
            <w:tcW w:w="3095" w:type="dxa"/>
          </w:tcPr>
          <w:p w14:paraId="7A548497" w14:textId="77777777" w:rsidR="00CD50FD" w:rsidRPr="00485AAE" w:rsidRDefault="00CD50FD"/>
        </w:tc>
      </w:tr>
      <w:tr w:rsidR="00CD50FD" w:rsidRPr="00485AAE" w14:paraId="01ACB724" w14:textId="77777777" w:rsidTr="00D20DA9">
        <w:trPr>
          <w:trHeight w:val="622"/>
        </w:trPr>
        <w:tc>
          <w:tcPr>
            <w:tcW w:w="9300" w:type="dxa"/>
            <w:gridSpan w:val="3"/>
            <w:tcBorders>
              <w:bottom w:val="single" w:sz="18" w:space="0" w:color="BF9268" w:themeColor="accent2"/>
            </w:tcBorders>
            <w:vAlign w:val="center"/>
          </w:tcPr>
          <w:p w14:paraId="2B915669" w14:textId="77777777" w:rsidR="00CD50FD" w:rsidRPr="00485AAE" w:rsidRDefault="003C2FE8" w:rsidP="00D20DA9">
            <w:pPr>
              <w:pStyle w:val="Texto"/>
            </w:pPr>
            <w:sdt>
              <w:sdtPr>
                <w:id w:val="-640341508"/>
                <w:placeholder>
                  <w:docPart w:val="FF8D64076EAB4DCEBCE5C5B1A2C3AB5D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485AAE">
                  <w:rPr>
                    <w:lang w:bidi="es-ES"/>
                  </w:rPr>
                  <w:t>[Disponible bajo solicitud.]</w:t>
                </w:r>
              </w:sdtContent>
            </w:sdt>
          </w:p>
        </w:tc>
      </w:tr>
    </w:tbl>
    <w:p w14:paraId="59FA8E02" w14:textId="77777777" w:rsidR="00C55D85" w:rsidRPr="00485AAE" w:rsidRDefault="00C55D85"/>
    <w:sectPr w:rsidR="00C55D85" w:rsidRPr="00485AAE" w:rsidSect="00485AAE">
      <w:headerReference w:type="default" r:id="rId9"/>
      <w:pgSz w:w="11906" w:h="16838" w:code="9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3E4F8" w14:textId="77777777" w:rsidR="003C2FE8" w:rsidRDefault="003C2FE8" w:rsidP="00F316AD">
      <w:r>
        <w:separator/>
      </w:r>
    </w:p>
  </w:endnote>
  <w:endnote w:type="continuationSeparator" w:id="0">
    <w:p w14:paraId="518DACC6" w14:textId="77777777" w:rsidR="003C2FE8" w:rsidRDefault="003C2FE8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DD256" w14:textId="77777777" w:rsidR="003C2FE8" w:rsidRDefault="003C2FE8" w:rsidP="00F316AD">
      <w:r>
        <w:separator/>
      </w:r>
    </w:p>
  </w:footnote>
  <w:footnote w:type="continuationSeparator" w:id="0">
    <w:p w14:paraId="7B2BADCF" w14:textId="77777777" w:rsidR="003C2FE8" w:rsidRDefault="003C2FE8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1B870" w14:textId="77777777" w:rsidR="00F316AD" w:rsidRPr="001700F2" w:rsidRDefault="00F316AD">
    <w:pPr>
      <w:pStyle w:val="Encabezado"/>
    </w:pPr>
    <w:r w:rsidRPr="001700F2">
      <w:rPr>
        <w:rFonts w:ascii="Times New Roman" w:eastAsia="Times New Roman" w:hAnsi="Times New Roman" w:cs="Times New Roman"/>
        <w:noProof/>
        <w:lang w:bidi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FF57C19" wp14:editId="67A6ABBD">
              <wp:simplePos x="0" y="0"/>
              <wp:positionH relativeFrom="column">
                <wp:posOffset>-914400</wp:posOffset>
              </wp:positionH>
              <wp:positionV relativeFrom="paragraph">
                <wp:posOffset>-508088</wp:posOffset>
              </wp:positionV>
              <wp:extent cx="7771130" cy="1330702"/>
              <wp:effectExtent l="0" t="0" r="1270" b="3175"/>
              <wp:wrapNone/>
              <wp:docPr id="6" name="Rectángulo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330702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1B1C3DB" id="Rectángulo 7" o:spid="_x0000_s1026" alt="&quot;&quot;" style="position:absolute;margin-left:-1in;margin-top:-40pt;width:611.9pt;height:104.8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" fillcolor="#303848 [3204]" stroked="f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14E"/>
    <w:rsid w:val="001700F2"/>
    <w:rsid w:val="001871FF"/>
    <w:rsid w:val="001F4150"/>
    <w:rsid w:val="0029715D"/>
    <w:rsid w:val="003C2FE8"/>
    <w:rsid w:val="003E3062"/>
    <w:rsid w:val="0040233B"/>
    <w:rsid w:val="00485AAE"/>
    <w:rsid w:val="004D0355"/>
    <w:rsid w:val="004E6224"/>
    <w:rsid w:val="005D2581"/>
    <w:rsid w:val="00617740"/>
    <w:rsid w:val="006C60E6"/>
    <w:rsid w:val="00795A36"/>
    <w:rsid w:val="0086514E"/>
    <w:rsid w:val="0089710E"/>
    <w:rsid w:val="00A74E15"/>
    <w:rsid w:val="00C55D85"/>
    <w:rsid w:val="00CD50FD"/>
    <w:rsid w:val="00D20DA9"/>
    <w:rsid w:val="00D26A79"/>
    <w:rsid w:val="00DD5C35"/>
    <w:rsid w:val="00E40B2D"/>
    <w:rsid w:val="00EA03EF"/>
    <w:rsid w:val="00F3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89EA3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1700F2"/>
    <w:rPr>
      <w:color w:val="000000" w:themeColor="text1"/>
    </w:rPr>
  </w:style>
  <w:style w:type="paragraph" w:styleId="Ttulo1">
    <w:name w:val="heading 1"/>
    <w:basedOn w:val="Normal"/>
    <w:next w:val="Normal"/>
    <w:link w:val="Ttulo1C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Ttulo2">
    <w:name w:val="heading 2"/>
    <w:basedOn w:val="Normal"/>
    <w:next w:val="Normal"/>
    <w:link w:val="Ttulo2C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20DA9"/>
    <w:rPr>
      <w:color w:val="000000" w:themeColor="text1"/>
    </w:rPr>
  </w:style>
  <w:style w:type="paragraph" w:styleId="Piedepgina">
    <w:name w:val="footer"/>
    <w:basedOn w:val="Normal"/>
    <w:link w:val="PiedepginaC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20DA9"/>
    <w:rPr>
      <w:color w:val="000000" w:themeColor="text1"/>
    </w:rPr>
  </w:style>
  <w:style w:type="table" w:styleId="Tablaconcuadrcula">
    <w:name w:val="Table Grid"/>
    <w:basedOn w:val="Tabla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tuloCar">
    <w:name w:val="Título Car"/>
    <w:basedOn w:val="Fuentedeprrafopredeter"/>
    <w:link w:val="Ttulo"/>
    <w:rsid w:val="00D20DA9"/>
    <w:rPr>
      <w:rFonts w:cs="Times New Roman (Body CS)"/>
      <w:color w:val="303848" w:themeColor="accent1"/>
      <w:spacing w:val="80"/>
      <w:sz w:val="52"/>
    </w:rPr>
  </w:style>
  <w:style w:type="paragraph" w:styleId="Subttulo">
    <w:name w:val="Subtitle"/>
    <w:basedOn w:val="Normal"/>
    <w:next w:val="Normal"/>
    <w:link w:val="SubttuloC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tuloCar">
    <w:name w:val="Subtítulo Car"/>
    <w:basedOn w:val="Fuentedeprrafopredeter"/>
    <w:link w:val="Subttulo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Ttulo1Car">
    <w:name w:val="Título 1 Car"/>
    <w:basedOn w:val="Fuentedeprrafopredeter"/>
    <w:link w:val="Ttulo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o">
    <w:name w:val="Texto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Ttulo2Car">
    <w:name w:val="Título 2 Car"/>
    <w:basedOn w:val="Fuentedeprrafopredeter"/>
    <w:link w:val="Ttulo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Textopequeo">
    <w:name w:val="Texto pequeño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Textodelmarcadordeposicin">
    <w:name w:val="Placeholder Text"/>
    <w:basedOn w:val="Fuentedeprrafopredeter"/>
    <w:uiPriority w:val="99"/>
    <w:semiHidden/>
    <w:rsid w:val="00D20DA9"/>
    <w:rPr>
      <w:color w:val="808080"/>
    </w:rPr>
  </w:style>
  <w:style w:type="character" w:customStyle="1" w:styleId="Resaltar">
    <w:name w:val="Resaltar"/>
    <w:basedOn w:val="Fuentedeprrafopredeter"/>
    <w:uiPriority w:val="1"/>
    <w:qFormat/>
    <w:rsid w:val="00D26A79"/>
    <w:rPr>
      <w:color w:val="BF9268" w:themeColor="accen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Curr&#237;culum%20v&#237;tae%20minimalist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C6989C87D814F96BF085BA09B556F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5B0FE7-300E-41B4-8EEF-4D732BDDFC25}"/>
      </w:docPartPr>
      <w:docPartBody>
        <w:p w:rsidR="00000000" w:rsidRDefault="00293CA3">
          <w:pPr>
            <w:pStyle w:val="7C6989C87D814F96BF085BA09B556FF7"/>
          </w:pPr>
          <w:r w:rsidRPr="00485AAE">
            <w:rPr>
              <w:lang w:bidi="es-ES"/>
            </w:rPr>
            <w:t>NOMBRE</w:t>
          </w:r>
        </w:p>
      </w:docPartBody>
    </w:docPart>
    <w:docPart>
      <w:docPartPr>
        <w:name w:val="1C9FEE7686DC475A8BB410E8009212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65947-CA7D-4FC2-ACEC-847FD3B7552C}"/>
      </w:docPartPr>
      <w:docPartBody>
        <w:p w:rsidR="00000000" w:rsidRDefault="00293CA3">
          <w:pPr>
            <w:pStyle w:val="1C9FEE7686DC475A8BB410E800921214"/>
          </w:pPr>
          <w:r w:rsidRPr="00485AAE">
            <w:rPr>
              <w:lang w:bidi="es-ES"/>
            </w:rPr>
            <w:t>APELLIDOS</w:t>
          </w:r>
        </w:p>
      </w:docPartBody>
    </w:docPart>
    <w:docPart>
      <w:docPartPr>
        <w:name w:val="87B9383B442540E68BA04552EE0EEB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606ED-C7FF-4B6D-BBA4-DD0A0F20ADE8}"/>
      </w:docPartPr>
      <w:docPartBody>
        <w:p w:rsidR="00000000" w:rsidRDefault="00293CA3">
          <w:pPr>
            <w:pStyle w:val="87B9383B442540E68BA04552EE0EEBE7"/>
          </w:pPr>
          <w:r w:rsidRPr="00485AAE">
            <w:rPr>
              <w:lang w:bidi="es-ES"/>
            </w:rPr>
            <w:t>SUBDIRECTOR</w:t>
          </w:r>
        </w:p>
      </w:docPartBody>
    </w:docPart>
    <w:docPart>
      <w:docPartPr>
        <w:name w:val="21D6B7653BD3441B906E061A111211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E381ED-4478-4E9A-A3CB-00B68F40A139}"/>
      </w:docPartPr>
      <w:docPartBody>
        <w:p w:rsidR="00000000" w:rsidRDefault="00293CA3">
          <w:pPr>
            <w:pStyle w:val="21D6B7653BD3441B906E061A1112116A"/>
          </w:pPr>
          <w:r w:rsidRPr="00485AAE">
            <w:rPr>
              <w:lang w:bidi="es-ES"/>
            </w:rPr>
            <w:t>[Dirección]</w:t>
          </w:r>
        </w:p>
      </w:docPartBody>
    </w:docPart>
    <w:docPart>
      <w:docPartPr>
        <w:name w:val="C3139FD1A63849B3A789D0348CB9A6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8FDBA9-0416-45F8-B5BE-21749A97B446}"/>
      </w:docPartPr>
      <w:docPartBody>
        <w:p w:rsidR="00000000" w:rsidRDefault="00293CA3">
          <w:pPr>
            <w:pStyle w:val="C3139FD1A63849B3A789D0348CB9A6CC"/>
          </w:pPr>
          <w:r w:rsidRPr="00485AAE">
            <w:rPr>
              <w:lang w:bidi="es-ES"/>
            </w:rPr>
            <w:t>[Teléfono]</w:t>
          </w:r>
        </w:p>
      </w:docPartBody>
    </w:docPart>
    <w:docPart>
      <w:docPartPr>
        <w:name w:val="3AAD4C3268284F15879DDCCB7481DA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774233-F816-4839-9FFC-BD1C24392EE2}"/>
      </w:docPartPr>
      <w:docPartBody>
        <w:p w:rsidR="00000000" w:rsidRDefault="00293CA3">
          <w:pPr>
            <w:pStyle w:val="3AAD4C3268284F15879DDCCB7481DA3F"/>
          </w:pPr>
          <w:r w:rsidRPr="00485AAE">
            <w:rPr>
              <w:lang w:bidi="es-ES"/>
            </w:rPr>
            <w:t>[Correo electrónico]</w:t>
          </w:r>
        </w:p>
      </w:docPartBody>
    </w:docPart>
    <w:docPart>
      <w:docPartPr>
        <w:name w:val="AB174A5A965745A59206A76D7AF7A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D85876-11F4-4A8D-8503-0C234E77E772}"/>
      </w:docPartPr>
      <w:docPartBody>
        <w:p w:rsidR="00000000" w:rsidRDefault="00293CA3">
          <w:pPr>
            <w:pStyle w:val="AB174A5A965745A59206A76D7AF7A895"/>
          </w:pPr>
          <w:r w:rsidRPr="00485AAE">
            <w:rPr>
              <w:lang w:bidi="es-ES"/>
            </w:rPr>
            <w:t>OBJETIVO</w:t>
          </w:r>
        </w:p>
      </w:docPartBody>
    </w:docPart>
    <w:docPart>
      <w:docPartPr>
        <w:name w:val="31C1A5DBDE2D48CAB9A6AE5AF4E755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C1AF9-7905-4F2E-8135-EF1A252CB5A1}"/>
      </w:docPartPr>
      <w:docPartBody>
        <w:p w:rsidR="00000000" w:rsidRDefault="00293CA3">
          <w:pPr>
            <w:pStyle w:val="31C1A5DBDE2D48CAB9A6AE5AF4E755E9"/>
          </w:pPr>
          <w:r w:rsidRPr="00485AAE">
            <w:rPr>
              <w:lang w:bidi="es-ES"/>
            </w:rPr>
            <w:t xml:space="preserve">[Reemplace esta frase por su objetivo laboral. Para reemplazar un texto de sugerencia por el suyo, seleccione una línea de texto y comience a escribir. Para obtener </w:t>
          </w:r>
          <w:r w:rsidRPr="00485AAE">
            <w:rPr>
              <w:lang w:bidi="es-ES"/>
            </w:rPr>
            <w:t>mejores resultados al seleccionar un texto para copiar o reemplazar, no incluya ningún espacio a la derecha de los caracteres de la selección.]</w:t>
          </w:r>
        </w:p>
      </w:docPartBody>
    </w:docPart>
    <w:docPart>
      <w:docPartPr>
        <w:name w:val="AD39982C34A145F7BEE871D68ECC36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E5006B-062A-4476-A03C-2F5ED07356B9}"/>
      </w:docPartPr>
      <w:docPartBody>
        <w:p w:rsidR="00000000" w:rsidRDefault="00293CA3">
          <w:pPr>
            <w:pStyle w:val="AD39982C34A145F7BEE871D68ECC3664"/>
          </w:pPr>
          <w:r w:rsidRPr="00485AAE">
            <w:rPr>
              <w:lang w:bidi="es-ES"/>
            </w:rPr>
            <w:t>FORMACIÓN</w:t>
          </w:r>
        </w:p>
      </w:docPartBody>
    </w:docPart>
    <w:docPart>
      <w:docPartPr>
        <w:name w:val="546A85EF101D475AAEE068554F8962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166368-0284-4A46-A072-E5607D0D77E5}"/>
      </w:docPartPr>
      <w:docPartBody>
        <w:p w:rsidR="00000000" w:rsidRDefault="00293CA3">
          <w:pPr>
            <w:pStyle w:val="546A85EF101D475AAEE068554F8962FA"/>
          </w:pPr>
          <w:r w:rsidRPr="00485AAE">
            <w:rPr>
              <w:rStyle w:val="Resaltar"/>
              <w:lang w:bidi="es-ES"/>
            </w:rPr>
            <w:t>—</w:t>
          </w:r>
        </w:p>
      </w:docPartBody>
    </w:docPart>
    <w:docPart>
      <w:docPartPr>
        <w:name w:val="CF11439303944209B8C625D87734F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967A2F-91E8-4FFE-882C-A9960D61165C}"/>
      </w:docPartPr>
      <w:docPartBody>
        <w:p w:rsidR="00000000" w:rsidRDefault="00293CA3">
          <w:pPr>
            <w:pStyle w:val="CF11439303944209B8C625D87734F20A"/>
          </w:pPr>
          <w:r w:rsidRPr="00485AAE">
            <w:rPr>
              <w:lang w:bidi="es-ES"/>
            </w:rPr>
            <w:t>EXPERIENCIA</w:t>
          </w:r>
        </w:p>
      </w:docPartBody>
    </w:docPart>
    <w:docPart>
      <w:docPartPr>
        <w:name w:val="545D901D438D406FAFB93005ABF646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A0C8E-F0CC-4780-A4BD-2BEFADB9284B}"/>
      </w:docPartPr>
      <w:docPartBody>
        <w:p w:rsidR="002625FB" w:rsidRPr="00485AAE" w:rsidRDefault="00293CA3" w:rsidP="00D20DA9">
          <w:pPr>
            <w:pStyle w:val="Texto"/>
          </w:pPr>
          <w:r w:rsidRPr="00485AAE">
            <w:rPr>
              <w:lang w:bidi="es-ES"/>
            </w:rPr>
            <w:t>[Nombre del centro educativo], [Ciudad],</w:t>
          </w:r>
        </w:p>
        <w:p w:rsidR="002625FB" w:rsidRPr="00485AAE" w:rsidRDefault="00293CA3" w:rsidP="00D20DA9">
          <w:pPr>
            <w:pStyle w:val="Texto"/>
          </w:pPr>
          <w:r w:rsidRPr="00485AAE">
            <w:rPr>
              <w:lang w:bidi="es-ES"/>
            </w:rPr>
            <w:t>[Comunidad]</w:t>
          </w:r>
        </w:p>
        <w:p w:rsidR="00000000" w:rsidRDefault="00293CA3">
          <w:pPr>
            <w:pStyle w:val="545D901D438D406FAFB93005ABF646CE"/>
          </w:pPr>
          <w:r w:rsidRPr="00485AAE">
            <w:rPr>
              <w:lang w:bidi="es-ES"/>
            </w:rPr>
            <w:t>[Aquí puede indicar su calificación m</w:t>
          </w:r>
          <w:r w:rsidRPr="00485AAE">
            <w:rPr>
              <w:lang w:bidi="es-ES"/>
            </w:rPr>
            <w:t>edia y escribir un resumen breve de los trabajos de clase, los premios y las matrículas de honor relevantes.]</w:t>
          </w:r>
        </w:p>
      </w:docPartBody>
    </w:docPart>
    <w:docPart>
      <w:docPartPr>
        <w:name w:val="A23E5D3481E0400F83FDC259FB383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4D1717-0309-45FA-9D87-86F7953AA598}"/>
      </w:docPartPr>
      <w:docPartBody>
        <w:p w:rsidR="00000000" w:rsidRDefault="00293CA3">
          <w:pPr>
            <w:pStyle w:val="A23E5D3481E0400F83FDC259FB383C97"/>
          </w:pPr>
          <w:r w:rsidRPr="00485AAE">
            <w:rPr>
              <w:lang w:bidi="es-ES"/>
            </w:rPr>
            <w:t>[Fecha de inicio] – [Fecha de finalización]</w:t>
          </w:r>
        </w:p>
      </w:docPartBody>
    </w:docPart>
    <w:docPart>
      <w:docPartPr>
        <w:name w:val="3763368EEA4048C69A43B15FDE31F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66EB5C-76FB-4CFF-ACA3-631DDB027C9E}"/>
      </w:docPartPr>
      <w:docPartBody>
        <w:p w:rsidR="00000000" w:rsidRDefault="00293CA3">
          <w:pPr>
            <w:pStyle w:val="3763368EEA4048C69A43B15FDE31FAE5"/>
          </w:pPr>
          <w:r w:rsidRPr="00485AAE">
            <w:rPr>
              <w:lang w:bidi="es-ES"/>
            </w:rPr>
            <w:t>[Cargo]</w:t>
          </w:r>
        </w:p>
      </w:docPartBody>
    </w:docPart>
    <w:docPart>
      <w:docPartPr>
        <w:name w:val="077A84F564714AC9A011CF0F7E5A5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C06F70-3017-4FC2-9A7E-BEAEC2C4A632}"/>
      </w:docPartPr>
      <w:docPartBody>
        <w:p w:rsidR="00000000" w:rsidRDefault="00293CA3">
          <w:pPr>
            <w:pStyle w:val="077A84F564714AC9A011CF0F7E5A5A44"/>
          </w:pPr>
          <w:r w:rsidRPr="00485AAE">
            <w:rPr>
              <w:lang w:bidi="es-ES"/>
            </w:rPr>
            <w:t>[Puesto]</w:t>
          </w:r>
        </w:p>
      </w:docPartBody>
    </w:docPart>
    <w:docPart>
      <w:docPartPr>
        <w:name w:val="F86BC888EC5E484FB4D278D66B911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9B577-C9FB-4A7B-80D8-2A83477DC5A3}"/>
      </w:docPartPr>
      <w:docPartBody>
        <w:p w:rsidR="00000000" w:rsidRDefault="00293CA3">
          <w:pPr>
            <w:pStyle w:val="F86BC888EC5E484FB4D278D66B911533"/>
          </w:pPr>
          <w:r w:rsidRPr="00485AAE">
            <w:rPr>
              <w:lang w:bidi="es-ES"/>
            </w:rPr>
            <w:t>[Nombre de la empresa]</w:t>
          </w:r>
        </w:p>
      </w:docPartBody>
    </w:docPart>
    <w:docPart>
      <w:docPartPr>
        <w:name w:val="CD2F65B2DB1245FF9B44A9492F9CB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01BB7F-695B-440E-871E-14A55860CCAF}"/>
      </w:docPartPr>
      <w:docPartBody>
        <w:p w:rsidR="00000000" w:rsidRDefault="00293CA3">
          <w:pPr>
            <w:pStyle w:val="CD2F65B2DB1245FF9B44A9492F9CBD16"/>
          </w:pPr>
          <w:r w:rsidRPr="00485AAE">
            <w:rPr>
              <w:lang w:bidi="es-ES"/>
            </w:rPr>
            <w:t>[Fecha de inicio] – [Fecha de finalización]</w:t>
          </w:r>
        </w:p>
      </w:docPartBody>
    </w:docPart>
    <w:docPart>
      <w:docPartPr>
        <w:name w:val="2362B91CDC4642A29EFD018D96106E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6829DF-8465-4385-97DA-3A566829C52F}"/>
      </w:docPartPr>
      <w:docPartBody>
        <w:p w:rsidR="00000000" w:rsidRDefault="00293CA3">
          <w:pPr>
            <w:pStyle w:val="2362B91CDC4642A29EFD018D96106EB8"/>
          </w:pPr>
          <w:r w:rsidRPr="00485AAE">
            <w:rPr>
              <w:lang w:bidi="es-ES"/>
            </w:rPr>
            <w:t>[Cargo]</w:t>
          </w:r>
        </w:p>
      </w:docPartBody>
    </w:docPart>
    <w:docPart>
      <w:docPartPr>
        <w:name w:val="FAF976E3668943FCBED2DFF94D1E4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23E010-B43F-49FB-8C06-66E534A9527F}"/>
      </w:docPartPr>
      <w:docPartBody>
        <w:p w:rsidR="00000000" w:rsidRDefault="00293CA3">
          <w:pPr>
            <w:pStyle w:val="FAF976E3668943FCBED2DFF94D1E4108"/>
          </w:pPr>
          <w:r w:rsidRPr="00485AAE">
            <w:rPr>
              <w:lang w:bidi="es-ES"/>
            </w:rPr>
            <w:t>[Puesto]</w:t>
          </w:r>
        </w:p>
      </w:docPartBody>
    </w:docPart>
    <w:docPart>
      <w:docPartPr>
        <w:name w:val="66B99E13219743488C6B71353E23A0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D7FE3-4568-44E1-BF1B-04E11EA97B52}"/>
      </w:docPartPr>
      <w:docPartBody>
        <w:p w:rsidR="00000000" w:rsidRDefault="00293CA3">
          <w:pPr>
            <w:pStyle w:val="66B99E13219743488C6B71353E23A0D5"/>
          </w:pPr>
          <w:r w:rsidRPr="00485AAE">
            <w:rPr>
              <w:lang w:bidi="es-ES"/>
            </w:rPr>
            <w:t>[Nombre de la empresa]</w:t>
          </w:r>
        </w:p>
      </w:docPartBody>
    </w:docPart>
    <w:docPart>
      <w:docPartPr>
        <w:name w:val="C0F0EE49F9E54D66A46A0ED996A9A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B8C76-B1B2-4F0B-A332-4182613E2632}"/>
      </w:docPartPr>
      <w:docPartBody>
        <w:p w:rsidR="00000000" w:rsidRDefault="00293CA3">
          <w:pPr>
            <w:pStyle w:val="C0F0EE49F9E54D66A46A0ED996A9AB37"/>
          </w:pPr>
          <w:r w:rsidRPr="00485AAE">
            <w:rPr>
              <w:lang w:bidi="es-ES"/>
            </w:rPr>
            <w:t>[Fecha de inicio] – [Fecha de finalización]</w:t>
          </w:r>
        </w:p>
      </w:docPartBody>
    </w:docPart>
    <w:docPart>
      <w:docPartPr>
        <w:name w:val="7EA5D77A865C4D0EA1E0A815A5221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22F02D-D11D-4249-A3B1-E84774820C08}"/>
      </w:docPartPr>
      <w:docPartBody>
        <w:p w:rsidR="00000000" w:rsidRDefault="00293CA3">
          <w:pPr>
            <w:pStyle w:val="7EA5D77A865C4D0EA1E0A815A5221FCC"/>
          </w:pPr>
          <w:r w:rsidRPr="00485AAE">
            <w:rPr>
              <w:lang w:bidi="es-ES"/>
            </w:rPr>
            <w:t>[Cargo]</w:t>
          </w:r>
        </w:p>
      </w:docPartBody>
    </w:docPart>
    <w:docPart>
      <w:docPartPr>
        <w:name w:val="ED82543B3626400BB6E0818199C15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598A0E-F004-4529-8479-AF9499AA29BB}"/>
      </w:docPartPr>
      <w:docPartBody>
        <w:p w:rsidR="00000000" w:rsidRDefault="00293CA3">
          <w:pPr>
            <w:pStyle w:val="ED82543B3626400BB6E0818199C15870"/>
          </w:pPr>
          <w:r w:rsidRPr="00485AAE">
            <w:rPr>
              <w:lang w:bidi="es-ES"/>
            </w:rPr>
            <w:t>[Puesto]</w:t>
          </w:r>
        </w:p>
      </w:docPartBody>
    </w:docPart>
    <w:docPart>
      <w:docPartPr>
        <w:name w:val="6B3D512617EF4A939F7F6B56599567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35F167-FC00-417D-86E7-9F3DBD65E3B9}"/>
      </w:docPartPr>
      <w:docPartBody>
        <w:p w:rsidR="00000000" w:rsidRDefault="00293CA3">
          <w:pPr>
            <w:pStyle w:val="6B3D512617EF4A939F7F6B5659956770"/>
          </w:pPr>
          <w:r w:rsidRPr="00485AAE">
            <w:rPr>
              <w:lang w:bidi="es-ES"/>
            </w:rPr>
            <w:t>[Nombre de la empresa]</w:t>
          </w:r>
        </w:p>
      </w:docPartBody>
    </w:docPart>
    <w:docPart>
      <w:docPartPr>
        <w:name w:val="B100959260AB43B4863F4FA0DCF46D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4FA3B-BEAD-4EDD-BF96-548BA6932AB8}"/>
      </w:docPartPr>
      <w:docPartBody>
        <w:p w:rsidR="00000000" w:rsidRDefault="00293CA3">
          <w:pPr>
            <w:pStyle w:val="B100959260AB43B4863F4FA0DCF46D0D"/>
          </w:pPr>
          <w:r w:rsidRPr="00485AAE">
            <w:rPr>
              <w:lang w:bidi="es-ES"/>
            </w:rPr>
            <w:t>[Escriba un breve resumen de sus principales responsabilidades y sus logros más destacados aquí.]</w:t>
          </w:r>
        </w:p>
      </w:docPartBody>
    </w:docPart>
    <w:docPart>
      <w:docPartPr>
        <w:name w:val="7E110A9694024E549134F3FF0EA677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07E4C9-41EE-432B-9771-0FB03D6F7D11}"/>
      </w:docPartPr>
      <w:docPartBody>
        <w:p w:rsidR="00000000" w:rsidRDefault="00293CA3">
          <w:pPr>
            <w:pStyle w:val="7E110A9694024E549134F3FF0EA6776B"/>
          </w:pPr>
          <w:r w:rsidRPr="00485AAE">
            <w:rPr>
              <w:lang w:bidi="es-ES"/>
            </w:rPr>
            <w:t>APTITUDES CLAVE</w:t>
          </w:r>
        </w:p>
      </w:docPartBody>
    </w:docPart>
    <w:docPart>
      <w:docPartPr>
        <w:name w:val="E691B92726C540458BBCD1C8F9BF4B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EBAD9B-4373-4343-986D-235ABCEC0A15}"/>
      </w:docPartPr>
      <w:docPartBody>
        <w:p w:rsidR="00000000" w:rsidRDefault="00293CA3">
          <w:pPr>
            <w:pStyle w:val="E691B92726C540458BBCD1C8F9BF4BBC"/>
          </w:pPr>
          <w:r w:rsidRPr="00485AAE">
            <w:rPr>
              <w:rStyle w:val="Resaltar"/>
              <w:lang w:bidi="es-ES"/>
            </w:rPr>
            <w:t>—</w:t>
          </w:r>
        </w:p>
      </w:docPartBody>
    </w:docPart>
    <w:docPart>
      <w:docPartPr>
        <w:name w:val="A2D215812AC84D56ADA0FB40259A18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EA74F1-EE41-43B2-B24D-C880B9D260C0}"/>
      </w:docPartPr>
      <w:docPartBody>
        <w:p w:rsidR="00000000" w:rsidRDefault="00293CA3">
          <w:pPr>
            <w:pStyle w:val="A2D215812AC84D56ADA0FB40259A18DD"/>
          </w:pPr>
          <w:r w:rsidRPr="00485AAE">
            <w:rPr>
              <w:lang w:bidi="es-ES"/>
            </w:rPr>
            <w:t>COMUNICACIÓN</w:t>
          </w:r>
        </w:p>
      </w:docPartBody>
    </w:docPart>
    <w:docPart>
      <w:docPartPr>
        <w:name w:val="4729C416C62A4DC69B35F0D13EA893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FE2D6-8F3C-433F-BFBF-C1FEAF6EC948}"/>
      </w:docPartPr>
      <w:docPartBody>
        <w:p w:rsidR="002625FB" w:rsidRPr="00485AAE" w:rsidRDefault="00293CA3" w:rsidP="00D20DA9">
          <w:pPr>
            <w:pStyle w:val="Texto"/>
          </w:pPr>
          <w:r w:rsidRPr="00485AAE">
            <w:rPr>
              <w:lang w:bidi="es-ES"/>
            </w:rPr>
            <w:t>Marketing</w:t>
          </w:r>
        </w:p>
        <w:p w:rsidR="002625FB" w:rsidRPr="00485AAE" w:rsidRDefault="00293CA3" w:rsidP="00D20DA9">
          <w:pPr>
            <w:pStyle w:val="Texto"/>
          </w:pPr>
          <w:r w:rsidRPr="00485AAE">
            <w:rPr>
              <w:lang w:bidi="es-ES"/>
            </w:rPr>
            <w:t>Adm</w:t>
          </w:r>
          <w:r w:rsidRPr="00485AAE">
            <w:rPr>
              <w:lang w:bidi="es-ES"/>
            </w:rPr>
            <w:t>inistración de proyectos</w:t>
          </w:r>
        </w:p>
        <w:p w:rsidR="002625FB" w:rsidRPr="00485AAE" w:rsidRDefault="00293CA3" w:rsidP="00D20DA9">
          <w:pPr>
            <w:pStyle w:val="Texto"/>
          </w:pPr>
          <w:r w:rsidRPr="00485AAE">
            <w:rPr>
              <w:lang w:bidi="es-ES"/>
            </w:rPr>
            <w:t>Planificación presupuestaria</w:t>
          </w:r>
        </w:p>
        <w:p w:rsidR="002625FB" w:rsidRPr="00485AAE" w:rsidRDefault="00293CA3" w:rsidP="00D20DA9">
          <w:pPr>
            <w:pStyle w:val="Texto"/>
          </w:pPr>
          <w:r w:rsidRPr="00485AAE">
            <w:rPr>
              <w:lang w:bidi="es-ES"/>
            </w:rPr>
            <w:t>Redes sociales</w:t>
          </w:r>
        </w:p>
        <w:p w:rsidR="00000000" w:rsidRDefault="00293CA3">
          <w:pPr>
            <w:pStyle w:val="4729C416C62A4DC69B35F0D13EA89351"/>
          </w:pPr>
          <w:r w:rsidRPr="00485AAE">
            <w:rPr>
              <w:lang w:bidi="es-ES"/>
            </w:rPr>
            <w:t xml:space="preserve">Planeación </w:t>
          </w:r>
        </w:p>
      </w:docPartBody>
    </w:docPart>
    <w:docPart>
      <w:docPartPr>
        <w:name w:val="69F291B28C3144908D8C61D29EF02A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69D7E0-102E-4819-8E2C-BF1674018E0F}"/>
      </w:docPartPr>
      <w:docPartBody>
        <w:p w:rsidR="002625FB" w:rsidRPr="00485AAE" w:rsidRDefault="00293CA3" w:rsidP="00D20DA9">
          <w:pPr>
            <w:pStyle w:val="Texto"/>
          </w:pPr>
          <w:r w:rsidRPr="00485AAE">
            <w:rPr>
              <w:lang w:bidi="es-ES"/>
            </w:rPr>
            <w:t>[Hizo esa excelente presentación que obtuvo el aplauso de la crítica.</w:t>
          </w:r>
        </w:p>
        <w:p w:rsidR="00000000" w:rsidRDefault="00293CA3">
          <w:pPr>
            <w:pStyle w:val="69F291B28C3144908D8C61D29EF02AEC"/>
          </w:pPr>
          <w:r w:rsidRPr="00485AAE">
            <w:rPr>
              <w:lang w:bidi="es-ES"/>
            </w:rPr>
            <w:t>No sea tímido al respecto. Aquí es donde tiene que demostrar lo bien que trabaja y colabora con los demás</w:t>
          </w:r>
          <w:r w:rsidRPr="00485AAE">
            <w:rPr>
              <w:lang w:bidi="es-ES"/>
            </w:rPr>
            <w:t>.]</w:t>
          </w:r>
        </w:p>
      </w:docPartBody>
    </w:docPart>
    <w:docPart>
      <w:docPartPr>
        <w:name w:val="F5D785F39F6A4DE8BB48C89C93482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3FFCF8-CB3A-4F98-B397-0D9F4727E248}"/>
      </w:docPartPr>
      <w:docPartBody>
        <w:p w:rsidR="00000000" w:rsidRDefault="00293CA3">
          <w:pPr>
            <w:pStyle w:val="F5D785F39F6A4DE8BB48C89C93482AFF"/>
          </w:pPr>
          <w:r w:rsidRPr="00485AAE">
            <w:rPr>
              <w:lang w:bidi="es-ES"/>
            </w:rPr>
            <w:t>LIDERAZGO</w:t>
          </w:r>
        </w:p>
      </w:docPartBody>
    </w:docPart>
    <w:docPart>
      <w:docPartPr>
        <w:name w:val="2E71206CA4524548AA1E222FD35CD5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6BE58B-7048-4E3C-90F7-3229A1CE55D9}"/>
      </w:docPartPr>
      <w:docPartBody>
        <w:p w:rsidR="002625FB" w:rsidRPr="00485AAE" w:rsidRDefault="00293CA3" w:rsidP="00D20DA9">
          <w:pPr>
            <w:pStyle w:val="Texto"/>
          </w:pPr>
          <w:r w:rsidRPr="00485AAE">
            <w:rPr>
              <w:lang w:bidi="es-ES"/>
            </w:rPr>
            <w:t>[¿Es el presidente de una fraternidad o comunidad, o el responsable de su organización benéfica favorita?</w:t>
          </w:r>
        </w:p>
        <w:p w:rsidR="00000000" w:rsidRDefault="00293CA3">
          <w:pPr>
            <w:pStyle w:val="2E71206CA4524548AA1E222FD35CD5E9"/>
          </w:pPr>
          <w:r w:rsidRPr="00485AAE">
            <w:rPr>
              <w:lang w:bidi="es-ES"/>
            </w:rPr>
            <w:t>Entonces es un líder nato, las cosas como son.]</w:t>
          </w:r>
        </w:p>
      </w:docPartBody>
    </w:docPart>
    <w:docPart>
      <w:docPartPr>
        <w:name w:val="63F9BCE8DE734480B74E3DC594C5CB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4DCA0-BE75-442C-AE80-812867F1B7AE}"/>
      </w:docPartPr>
      <w:docPartBody>
        <w:p w:rsidR="00000000" w:rsidRDefault="00293CA3">
          <w:pPr>
            <w:pStyle w:val="63F9BCE8DE734480B74E3DC594C5CB7E"/>
          </w:pPr>
          <w:r w:rsidRPr="00485AAE">
            <w:rPr>
              <w:lang w:bidi="es-ES"/>
            </w:rPr>
            <w:t>REFERENCIAS</w:t>
          </w:r>
        </w:p>
      </w:docPartBody>
    </w:docPart>
    <w:docPart>
      <w:docPartPr>
        <w:name w:val="FF8D64076EAB4DCEBCE5C5B1A2C3A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1E66C-2D84-4098-A7F0-7AEBD3F1A4FF}"/>
      </w:docPartPr>
      <w:docPartBody>
        <w:p w:rsidR="00000000" w:rsidRDefault="00293CA3">
          <w:pPr>
            <w:pStyle w:val="FF8D64076EAB4DCEBCE5C5B1A2C3AB5D"/>
          </w:pPr>
          <w:r w:rsidRPr="00485AAE">
            <w:rPr>
              <w:lang w:bidi="es-ES"/>
            </w:rPr>
            <w:t>[Disponible bajo solicitud.]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CA3"/>
    <w:rsid w:val="0029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C6989C87D814F96BF085BA09B556FF7">
    <w:name w:val="7C6989C87D814F96BF085BA09B556FF7"/>
  </w:style>
  <w:style w:type="paragraph" w:customStyle="1" w:styleId="1C9FEE7686DC475A8BB410E800921214">
    <w:name w:val="1C9FEE7686DC475A8BB410E800921214"/>
  </w:style>
  <w:style w:type="paragraph" w:customStyle="1" w:styleId="87B9383B442540E68BA04552EE0EEBE7">
    <w:name w:val="87B9383B442540E68BA04552EE0EEBE7"/>
  </w:style>
  <w:style w:type="paragraph" w:customStyle="1" w:styleId="21D6B7653BD3441B906E061A1112116A">
    <w:name w:val="21D6B7653BD3441B906E061A1112116A"/>
  </w:style>
  <w:style w:type="paragraph" w:customStyle="1" w:styleId="C3139FD1A63849B3A789D0348CB9A6CC">
    <w:name w:val="C3139FD1A63849B3A789D0348CB9A6CC"/>
  </w:style>
  <w:style w:type="paragraph" w:customStyle="1" w:styleId="3AAD4C3268284F15879DDCCB7481DA3F">
    <w:name w:val="3AAD4C3268284F15879DDCCB7481DA3F"/>
  </w:style>
  <w:style w:type="paragraph" w:customStyle="1" w:styleId="AB174A5A965745A59206A76D7AF7A895">
    <w:name w:val="AB174A5A965745A59206A76D7AF7A895"/>
  </w:style>
  <w:style w:type="paragraph" w:customStyle="1" w:styleId="31C1A5DBDE2D48CAB9A6AE5AF4E755E9">
    <w:name w:val="31C1A5DBDE2D48CAB9A6AE5AF4E755E9"/>
  </w:style>
  <w:style w:type="paragraph" w:customStyle="1" w:styleId="AD39982C34A145F7BEE871D68ECC3664">
    <w:name w:val="AD39982C34A145F7BEE871D68ECC3664"/>
  </w:style>
  <w:style w:type="character" w:customStyle="1" w:styleId="Resaltar">
    <w:name w:val="Resaltar"/>
    <w:basedOn w:val="Fuentedeprrafopredeter"/>
    <w:uiPriority w:val="1"/>
    <w:qFormat/>
    <w:rPr>
      <w:color w:val="ED7D31" w:themeColor="accent2"/>
    </w:rPr>
  </w:style>
  <w:style w:type="paragraph" w:customStyle="1" w:styleId="546A85EF101D475AAEE068554F8962FA">
    <w:name w:val="546A85EF101D475AAEE068554F8962FA"/>
  </w:style>
  <w:style w:type="paragraph" w:customStyle="1" w:styleId="CF11439303944209B8C625D87734F20A">
    <w:name w:val="CF11439303944209B8C625D87734F20A"/>
  </w:style>
  <w:style w:type="paragraph" w:customStyle="1" w:styleId="Texto">
    <w:name w:val="Texto"/>
    <w:basedOn w:val="Normal"/>
    <w:next w:val="Normal"/>
    <w:uiPriority w:val="3"/>
    <w:qFormat/>
    <w:pPr>
      <w:spacing w:after="0" w:line="288" w:lineRule="auto"/>
    </w:pPr>
    <w:rPr>
      <w:rFonts w:eastAsiaTheme="minorHAnsi"/>
      <w:color w:val="404040" w:themeColor="text1" w:themeTint="BF"/>
      <w:sz w:val="20"/>
      <w:szCs w:val="24"/>
      <w:lang w:val="es-ES" w:eastAsia="en-US"/>
    </w:rPr>
  </w:style>
  <w:style w:type="paragraph" w:customStyle="1" w:styleId="545D901D438D406FAFB93005ABF646CE">
    <w:name w:val="545D901D438D406FAFB93005ABF646CE"/>
  </w:style>
  <w:style w:type="paragraph" w:customStyle="1" w:styleId="A23E5D3481E0400F83FDC259FB383C97">
    <w:name w:val="A23E5D3481E0400F83FDC259FB383C97"/>
  </w:style>
  <w:style w:type="paragraph" w:customStyle="1" w:styleId="3763368EEA4048C69A43B15FDE31FAE5">
    <w:name w:val="3763368EEA4048C69A43B15FDE31FAE5"/>
  </w:style>
  <w:style w:type="paragraph" w:customStyle="1" w:styleId="077A84F564714AC9A011CF0F7E5A5A44">
    <w:name w:val="077A84F564714AC9A011CF0F7E5A5A44"/>
  </w:style>
  <w:style w:type="paragraph" w:customStyle="1" w:styleId="F86BC888EC5E484FB4D278D66B911533">
    <w:name w:val="F86BC888EC5E484FB4D278D66B911533"/>
  </w:style>
  <w:style w:type="paragraph" w:customStyle="1" w:styleId="CD2F65B2DB1245FF9B44A9492F9CBD16">
    <w:name w:val="CD2F65B2DB1245FF9B44A9492F9CBD16"/>
  </w:style>
  <w:style w:type="paragraph" w:customStyle="1" w:styleId="2362B91CDC4642A29EFD018D96106EB8">
    <w:name w:val="2362B91CDC4642A29EFD018D96106EB8"/>
  </w:style>
  <w:style w:type="paragraph" w:customStyle="1" w:styleId="FAF976E3668943FCBED2DFF94D1E4108">
    <w:name w:val="FAF976E3668943FCBED2DFF94D1E4108"/>
  </w:style>
  <w:style w:type="paragraph" w:customStyle="1" w:styleId="66B99E13219743488C6B71353E23A0D5">
    <w:name w:val="66B99E13219743488C6B71353E23A0D5"/>
  </w:style>
  <w:style w:type="paragraph" w:customStyle="1" w:styleId="C0F0EE49F9E54D66A46A0ED996A9AB37">
    <w:name w:val="C0F0EE49F9E54D66A46A0ED996A9AB37"/>
  </w:style>
  <w:style w:type="paragraph" w:customStyle="1" w:styleId="7EA5D77A865C4D0EA1E0A815A5221FCC">
    <w:name w:val="7EA5D77A865C4D0EA1E0A815A5221FCC"/>
  </w:style>
  <w:style w:type="paragraph" w:customStyle="1" w:styleId="ED82543B3626400BB6E0818199C15870">
    <w:name w:val="ED82543B3626400BB6E0818199C15870"/>
  </w:style>
  <w:style w:type="paragraph" w:customStyle="1" w:styleId="6B3D512617EF4A939F7F6B5659956770">
    <w:name w:val="6B3D512617EF4A939F7F6B5659956770"/>
  </w:style>
  <w:style w:type="paragraph" w:customStyle="1" w:styleId="B100959260AB43B4863F4FA0DCF46D0D">
    <w:name w:val="B100959260AB43B4863F4FA0DCF46D0D"/>
  </w:style>
  <w:style w:type="paragraph" w:customStyle="1" w:styleId="7E110A9694024E549134F3FF0EA6776B">
    <w:name w:val="7E110A9694024E549134F3FF0EA6776B"/>
  </w:style>
  <w:style w:type="paragraph" w:customStyle="1" w:styleId="E691B92726C540458BBCD1C8F9BF4BBC">
    <w:name w:val="E691B92726C540458BBCD1C8F9BF4BBC"/>
  </w:style>
  <w:style w:type="paragraph" w:customStyle="1" w:styleId="A2D215812AC84D56ADA0FB40259A18DD">
    <w:name w:val="A2D215812AC84D56ADA0FB40259A18DD"/>
  </w:style>
  <w:style w:type="paragraph" w:customStyle="1" w:styleId="4729C416C62A4DC69B35F0D13EA89351">
    <w:name w:val="4729C416C62A4DC69B35F0D13EA89351"/>
  </w:style>
  <w:style w:type="paragraph" w:customStyle="1" w:styleId="69F291B28C3144908D8C61D29EF02AEC">
    <w:name w:val="69F291B28C3144908D8C61D29EF02AEC"/>
  </w:style>
  <w:style w:type="paragraph" w:customStyle="1" w:styleId="F5D785F39F6A4DE8BB48C89C93482AFF">
    <w:name w:val="F5D785F39F6A4DE8BB48C89C93482AFF"/>
  </w:style>
  <w:style w:type="paragraph" w:customStyle="1" w:styleId="2E71206CA4524548AA1E222FD35CD5E9">
    <w:name w:val="2E71206CA4524548AA1E222FD35CD5E9"/>
  </w:style>
  <w:style w:type="paragraph" w:customStyle="1" w:styleId="63F9BCE8DE734480B74E3DC594C5CB7E">
    <w:name w:val="63F9BCE8DE734480B74E3DC594C5CB7E"/>
  </w:style>
  <w:style w:type="paragraph" w:customStyle="1" w:styleId="FF8D64076EAB4DCEBCE5C5B1A2C3AB5D">
    <w:name w:val="FF8D64076EAB4DCEBCE5C5B1A2C3AB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DA33E90-79A2-4B5B-92B2-7F1F28C41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9E7EC0-B0C1-47D5-B2B3-E423363C63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FFB3A9-0D22-476F-B4E7-F3F4C4E0095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minimalista</Template>
  <TotalTime>0</TotalTime>
  <Pages>1</Pages>
  <Words>248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2022-12-20T06:47:00Z</dcterms:created>
  <dcterms:modified xsi:type="dcterms:W3CDTF">2022-12-20T06:47:00Z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